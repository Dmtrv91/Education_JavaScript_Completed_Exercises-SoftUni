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82DE2" w14:textId="77777777" w:rsidR="00055D02" w:rsidRDefault="00055D02" w:rsidP="00055D02">
      <w:pPr>
        <w:pStyle w:val="1"/>
      </w:pPr>
      <w:r>
        <w:t xml:space="preserve">Lab: </w:t>
      </w:r>
      <w:r w:rsidR="00B53207">
        <w:rPr>
          <w:bCs/>
        </w:rPr>
        <w:t>Syntax, Functions and Statements</w:t>
      </w:r>
    </w:p>
    <w:p w14:paraId="36151B6E" w14:textId="6809DDA3" w:rsidR="00055D02" w:rsidRPr="00922769" w:rsidRDefault="00055D02" w:rsidP="00055D02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8" w:history="1">
        <w:r w:rsidR="0070360F" w:rsidRPr="0001489C">
          <w:rPr>
            <w:rStyle w:val="a3"/>
            <w:sz w:val="24"/>
            <w:szCs w:val="24"/>
          </w:rPr>
          <w:t xml:space="preserve">"JavaScript </w:t>
        </w:r>
        <w:r w:rsidR="0001489C">
          <w:rPr>
            <w:rStyle w:val="a3"/>
            <w:sz w:val="24"/>
            <w:szCs w:val="24"/>
          </w:rPr>
          <w:t>Essentials</w:t>
        </w:r>
        <w:r w:rsidR="0070360F" w:rsidRPr="0001489C">
          <w:rPr>
            <w:rStyle w:val="a3"/>
            <w:sz w:val="24"/>
            <w:szCs w:val="24"/>
          </w:rPr>
          <w:t>" course @ SoftUni</w:t>
        </w:r>
      </w:hyperlink>
      <w:r w:rsidR="00E526E1"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 w:rsidR="00B13167">
        <w:rPr>
          <w:sz w:val="24"/>
          <w:szCs w:val="24"/>
        </w:rPr>
        <w:t xml:space="preserve"> judge system at </w:t>
      </w:r>
      <w:hyperlink r:id="rId9" w:history="1">
        <w:r w:rsidR="0001489C" w:rsidRPr="0001489C">
          <w:rPr>
            <w:rStyle w:val="a3"/>
            <w:sz w:val="24"/>
            <w:szCs w:val="24"/>
          </w:rPr>
          <w:t>https://judge.softuni.bg/Contests/1421/Lab-JavaScript-Syntax-and-Operators</w:t>
        </w:r>
      </w:hyperlink>
      <w:r w:rsidR="00732780">
        <w:rPr>
          <w:rStyle w:val="a3"/>
          <w:sz w:val="24"/>
          <w:szCs w:val="24"/>
        </w:rPr>
        <w:t>.</w:t>
      </w:r>
    </w:p>
    <w:p w14:paraId="62CA2D1D" w14:textId="77777777" w:rsidR="00A85F7C" w:rsidRDefault="00585633" w:rsidP="00A85F7C">
      <w:pPr>
        <w:pStyle w:val="2"/>
      </w:pPr>
      <w:r>
        <w:t>String L</w:t>
      </w:r>
      <w:r w:rsidR="00A85F7C">
        <w:t>ength</w:t>
      </w:r>
    </w:p>
    <w:p w14:paraId="0131AFCB" w14:textId="77777777" w:rsidR="00A85F7C" w:rsidRDefault="00A85F7C" w:rsidP="00A85F7C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E71F2">
        <w:rPr>
          <w:rFonts w:asciiTheme="minorHAnsi" w:hAnsiTheme="minorHAnsi" w:cstheme="minorHAnsi"/>
          <w:sz w:val="24"/>
          <w:szCs w:val="24"/>
        </w:rPr>
        <w:t xml:space="preserve">Write a JS function that takes </w:t>
      </w:r>
      <w:r>
        <w:rPr>
          <w:rFonts w:asciiTheme="minorHAnsi" w:hAnsiTheme="minorHAnsi" w:cstheme="minorHAnsi"/>
          <w:b/>
          <w:sz w:val="24"/>
          <w:szCs w:val="24"/>
        </w:rPr>
        <w:t>three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CE71F2">
        <w:rPr>
          <w:rFonts w:asciiTheme="minorHAnsi" w:hAnsiTheme="minorHAnsi" w:cstheme="minorHAnsi"/>
          <w:sz w:val="24"/>
          <w:szCs w:val="24"/>
        </w:rPr>
        <w:t xml:space="preserve"> as</w:t>
      </w:r>
      <w:r w:rsidR="00D41E61">
        <w:rPr>
          <w:rFonts w:asciiTheme="minorHAnsi" w:hAnsiTheme="minorHAnsi" w:cstheme="minorHAnsi"/>
          <w:sz w:val="24"/>
          <w:szCs w:val="24"/>
        </w:rPr>
        <w:t xml:space="preserve"> an</w:t>
      </w:r>
      <w:r w:rsidRPr="00CE71F2">
        <w:rPr>
          <w:rFonts w:asciiTheme="minorHAnsi" w:hAnsiTheme="minorHAnsi" w:cstheme="minorHAnsi"/>
          <w:sz w:val="24"/>
          <w:szCs w:val="24"/>
        </w:rPr>
        <w:t xml:space="preserve"> input. </w:t>
      </w:r>
    </w:p>
    <w:p w14:paraId="6A31B4B1" w14:textId="77777777" w:rsidR="00DF6E64" w:rsidRPr="00DF6E64" w:rsidRDefault="00DF6E64" w:rsidP="00A85F7C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0FEDE21E" w14:textId="77777777" w:rsidR="00A85F7C" w:rsidRPr="00CE71F2" w:rsidRDefault="00A85F7C" w:rsidP="00A85F7C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Calculate </w:t>
      </w:r>
      <w:r w:rsidR="00DF6E64">
        <w:rPr>
          <w:rFonts w:asciiTheme="minorHAnsi" w:hAnsiTheme="minorHAnsi" w:cstheme="minorHAnsi"/>
          <w:color w:val="212121"/>
          <w:sz w:val="24"/>
          <w:szCs w:val="24"/>
        </w:rPr>
        <w:t xml:space="preserve">the </w:t>
      </w:r>
      <w:r w:rsidR="00DF6E64" w:rsidRPr="003314A0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="00DF6E64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="00DF6E64" w:rsidRPr="003314A0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314A0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and</w:t>
      </w: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the </w:t>
      </w:r>
      <w:r w:rsidRPr="003314A0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average length</w:t>
      </w: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of the strings </w:t>
      </w:r>
      <w:r w:rsidRPr="00CE71F2">
        <w:rPr>
          <w:rFonts w:asciiTheme="minorHAnsi" w:hAnsiTheme="minorHAnsi" w:cstheme="minorHAnsi"/>
          <w:b/>
          <w:sz w:val="24"/>
          <w:szCs w:val="24"/>
        </w:rPr>
        <w:t>rounded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 w:rsidRPr="003314A0">
        <w:rPr>
          <w:rFonts w:asciiTheme="minorHAnsi" w:hAnsiTheme="minorHAnsi" w:cstheme="minorHAnsi"/>
          <w:b/>
          <w:sz w:val="24"/>
          <w:szCs w:val="24"/>
        </w:rPr>
        <w:t>down</w:t>
      </w:r>
      <w:r>
        <w:rPr>
          <w:rFonts w:asciiTheme="minorHAnsi" w:hAnsiTheme="minorHAnsi" w:cstheme="minorHAnsi"/>
          <w:sz w:val="24"/>
          <w:szCs w:val="24"/>
        </w:rPr>
        <w:t xml:space="preserve"> to </w:t>
      </w:r>
      <w:r w:rsidR="00DF6E64">
        <w:rPr>
          <w:rFonts w:asciiTheme="minorHAnsi" w:hAnsiTheme="minorHAnsi" w:cstheme="minorHAnsi"/>
          <w:sz w:val="24"/>
          <w:szCs w:val="24"/>
        </w:rPr>
        <w:t>the</w:t>
      </w:r>
      <w:r>
        <w:rPr>
          <w:rFonts w:asciiTheme="minorHAnsi" w:hAnsiTheme="minorHAnsi" w:cstheme="minorHAnsi"/>
          <w:sz w:val="24"/>
          <w:szCs w:val="24"/>
        </w:rPr>
        <w:t xml:space="preserve"> nearest integer.</w:t>
      </w:r>
    </w:p>
    <w:p w14:paraId="3408427C" w14:textId="77777777" w:rsidR="00A85F7C" w:rsidRPr="00CE71F2" w:rsidRDefault="00A85F7C" w:rsidP="00A85F7C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string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BEB619E" w14:textId="77777777" w:rsidR="00A85F7C" w:rsidRPr="00187E30" w:rsidRDefault="00A85F7C" w:rsidP="00A85F7C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hould be printed </w:t>
      </w:r>
      <w:r w:rsidR="00DF6E64">
        <w:rPr>
          <w:rFonts w:cstheme="minorHAnsi"/>
          <w:sz w:val="24"/>
          <w:szCs w:val="24"/>
        </w:rPr>
        <w:t>on</w:t>
      </w:r>
      <w:r>
        <w:rPr>
          <w:rFonts w:cstheme="minorHAnsi"/>
          <w:sz w:val="24"/>
          <w:szCs w:val="24"/>
        </w:rPr>
        <w:t xml:space="preserve"> the console </w:t>
      </w:r>
      <w:r w:rsidR="00DF6E64">
        <w:rPr>
          <w:rFonts w:cstheme="minorHAnsi"/>
          <w:sz w:val="24"/>
          <w:szCs w:val="24"/>
        </w:rPr>
        <w:t>on two lines</w:t>
      </w:r>
      <w:r>
        <w:rPr>
          <w:rFonts w:cstheme="minorHAnsi"/>
          <w:sz w:val="24"/>
          <w:szCs w:val="24"/>
        </w:rPr>
        <w:t>.</w:t>
      </w:r>
    </w:p>
    <w:p w14:paraId="500CCAAE" w14:textId="77777777" w:rsidR="00A85F7C" w:rsidRDefault="00A85F7C" w:rsidP="00A85F7C">
      <w:pPr>
        <w:pStyle w:val="3"/>
      </w:pPr>
      <w:r>
        <w:t>Examples</w:t>
      </w:r>
    </w:p>
    <w:tbl>
      <w:tblPr>
        <w:tblStyle w:val="a6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A85F7C" w:rsidRPr="00922769" w14:paraId="15A6AA3B" w14:textId="77777777" w:rsidTr="0070360F">
        <w:tc>
          <w:tcPr>
            <w:tcW w:w="4832" w:type="dxa"/>
            <w:shd w:val="clear" w:color="auto" w:fill="D9D9D9" w:themeFill="background1" w:themeFillShade="D9"/>
          </w:tcPr>
          <w:p w14:paraId="15C85EB6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42E63C5E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764F30CB" w14:textId="77777777" w:rsidTr="0070360F">
        <w:tc>
          <w:tcPr>
            <w:tcW w:w="4832" w:type="dxa"/>
          </w:tcPr>
          <w:p w14:paraId="35DD693C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chocolate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ice cream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cake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610" w:type="dxa"/>
            <w:vAlign w:val="center"/>
          </w:tcPr>
          <w:p w14:paraId="0A1AE76F" w14:textId="77777777"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14:paraId="452D4F7C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14:paraId="570FD966" w14:textId="77777777" w:rsidR="00A85F7C" w:rsidRDefault="00A85F7C" w:rsidP="00A85F7C"/>
    <w:tbl>
      <w:tblPr>
        <w:tblStyle w:val="a6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A85F7C" w:rsidRPr="00922769" w14:paraId="18BF2258" w14:textId="77777777" w:rsidTr="0070360F">
        <w:tc>
          <w:tcPr>
            <w:tcW w:w="4832" w:type="dxa"/>
            <w:shd w:val="clear" w:color="auto" w:fill="D9D9D9" w:themeFill="background1" w:themeFillShade="D9"/>
          </w:tcPr>
          <w:p w14:paraId="16140F6D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AA07542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4A9FDDFB" w14:textId="77777777" w:rsidTr="0070360F">
        <w:tc>
          <w:tcPr>
            <w:tcW w:w="4832" w:type="dxa"/>
          </w:tcPr>
          <w:p w14:paraId="77955ABD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pasta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22.3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610" w:type="dxa"/>
            <w:vAlign w:val="center"/>
          </w:tcPr>
          <w:p w14:paraId="37C6FD85" w14:textId="77777777"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67F8B0B4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14:paraId="7213B1EF" w14:textId="77777777" w:rsidR="00A85F7C" w:rsidRDefault="00A85F7C" w:rsidP="00617552">
      <w:pPr>
        <w:pStyle w:val="3"/>
      </w:pPr>
      <w:r>
        <w:t>Hints</w:t>
      </w:r>
    </w:p>
    <w:p w14:paraId="789E1029" w14:textId="77777777" w:rsidR="00A85F7C" w:rsidRPr="00CE71F2" w:rsidRDefault="003314A0" w:rsidP="00A85F7C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</w:t>
      </w:r>
      <w:r w:rsidR="00A85F7C" w:rsidRPr="00CE71F2">
        <w:rPr>
          <w:sz w:val="24"/>
          <w:szCs w:val="24"/>
        </w:rPr>
        <w:t xml:space="preserve"> function</w:t>
      </w:r>
      <w:r>
        <w:rPr>
          <w:sz w:val="24"/>
          <w:szCs w:val="24"/>
        </w:rPr>
        <w:t xml:space="preserve"> that</w:t>
      </w:r>
      <w:r w:rsidR="00A85F7C" w:rsidRPr="00CE71F2">
        <w:rPr>
          <w:sz w:val="24"/>
          <w:szCs w:val="24"/>
        </w:rPr>
        <w:t xml:space="preserve"> receive</w:t>
      </w:r>
      <w:r w:rsidR="00D41E61">
        <w:rPr>
          <w:sz w:val="24"/>
          <w:szCs w:val="24"/>
        </w:rPr>
        <w:t>s</w:t>
      </w:r>
      <w:r w:rsidR="00A85F7C" w:rsidRPr="00CE71F2">
        <w:rPr>
          <w:sz w:val="24"/>
          <w:szCs w:val="24"/>
        </w:rPr>
        <w:t xml:space="preserve"> </w:t>
      </w:r>
      <w:r w:rsidR="00A85F7C">
        <w:rPr>
          <w:sz w:val="24"/>
          <w:szCs w:val="24"/>
        </w:rPr>
        <w:t>three string</w:t>
      </w:r>
      <w:r w:rsidR="00A85F7C" w:rsidRPr="00CE71F2">
        <w:rPr>
          <w:sz w:val="24"/>
          <w:szCs w:val="24"/>
        </w:rPr>
        <w:t xml:space="preserve"> argument</w:t>
      </w:r>
      <w:r w:rsidR="00A85F7C">
        <w:rPr>
          <w:sz w:val="24"/>
          <w:szCs w:val="24"/>
        </w:rPr>
        <w:t>s</w:t>
      </w:r>
      <w:r w:rsidR="00D41E61">
        <w:rPr>
          <w:sz w:val="24"/>
          <w:szCs w:val="24"/>
        </w:rPr>
        <w:t>.</w:t>
      </w:r>
    </w:p>
    <w:p w14:paraId="62DEFC4A" w14:textId="77777777" w:rsidR="00A85F7C" w:rsidRPr="00D03020" w:rsidRDefault="00A85F7C" w:rsidP="00A85F7C">
      <w:pPr>
        <w:pStyle w:val="a4"/>
        <w:numPr>
          <w:ilvl w:val="0"/>
          <w:numId w:val="2"/>
        </w:numPr>
        <w:rPr>
          <w:noProof/>
          <w:lang w:val="bg-BG" w:eastAsia="bg-BG"/>
        </w:rPr>
      </w:pPr>
      <w:r w:rsidRPr="00187E30">
        <w:rPr>
          <w:sz w:val="24"/>
          <w:szCs w:val="24"/>
        </w:rPr>
        <w:t xml:space="preserve">Declare </w:t>
      </w:r>
      <w:r>
        <w:rPr>
          <w:sz w:val="24"/>
          <w:szCs w:val="24"/>
        </w:rPr>
        <w:t>two</w:t>
      </w:r>
      <w:r w:rsidRPr="00187E30">
        <w:rPr>
          <w:sz w:val="24"/>
          <w:szCs w:val="24"/>
        </w:rPr>
        <w:t xml:space="preserve"> variable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 xml:space="preserve"> named </w:t>
      </w:r>
      <w:r w:rsidRPr="00D44557">
        <w:rPr>
          <w:rStyle w:val="CodeChar"/>
        </w:rPr>
        <w:t>sumLength</w:t>
      </w:r>
      <w:r w:rsidRPr="00187E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D44557">
        <w:rPr>
          <w:rStyle w:val="CodeChar"/>
        </w:rPr>
        <w:t>averageLength</w:t>
      </w:r>
      <w:r>
        <w:rPr>
          <w:sz w:val="24"/>
          <w:szCs w:val="24"/>
        </w:rPr>
        <w:t xml:space="preserve"> </w:t>
      </w:r>
      <w:r w:rsidR="003314A0">
        <w:rPr>
          <w:sz w:val="24"/>
          <w:szCs w:val="24"/>
        </w:rPr>
        <w:t>that will keep the mathematical</w:t>
      </w:r>
      <w:r w:rsidRPr="00187E30">
        <w:rPr>
          <w:sz w:val="24"/>
          <w:szCs w:val="24"/>
        </w:rPr>
        <w:t xml:space="preserve"> result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>.</w:t>
      </w:r>
    </w:p>
    <w:p w14:paraId="1F81856A" w14:textId="77777777" w:rsidR="00A85F7C" w:rsidRPr="00637951" w:rsidRDefault="003314A0" w:rsidP="00A85F7C">
      <w:pPr>
        <w:pStyle w:val="a4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Calculate the length</w:t>
      </w:r>
      <w:r w:rsidR="00A85F7C">
        <w:rPr>
          <w:sz w:val="24"/>
          <w:szCs w:val="24"/>
        </w:rPr>
        <w:t xml:space="preserve"> of the strings using the </w:t>
      </w:r>
      <w:r w:rsidR="00A85F7C" w:rsidRPr="00637951">
        <w:rPr>
          <w:rStyle w:val="CodeChar"/>
        </w:rPr>
        <w:t>length</w:t>
      </w:r>
      <w:r w:rsidR="00A85F7C" w:rsidRPr="00D03020">
        <w:rPr>
          <w:b/>
          <w:sz w:val="24"/>
          <w:szCs w:val="24"/>
        </w:rPr>
        <w:t xml:space="preserve"> property</w:t>
      </w:r>
      <w:r w:rsidR="00D41E61">
        <w:rPr>
          <w:sz w:val="24"/>
          <w:szCs w:val="24"/>
        </w:rPr>
        <w:t>.</w:t>
      </w:r>
    </w:p>
    <w:p w14:paraId="46E807E1" w14:textId="77777777" w:rsidR="00637951" w:rsidRPr="0070360F" w:rsidRDefault="00637951" w:rsidP="00637951">
      <w:pPr>
        <w:pStyle w:val="a4"/>
        <w:rPr>
          <w:noProof/>
          <w:lang w:val="bg-BG" w:eastAsia="bg-BG"/>
        </w:rPr>
      </w:pPr>
    </w:p>
    <w:p w14:paraId="4E830A72" w14:textId="77777777" w:rsidR="00A85F7C" w:rsidRPr="0070360F" w:rsidRDefault="0070360F" w:rsidP="00396F76">
      <w:pPr>
        <w:pStyle w:val="a4"/>
        <w:jc w:val="both"/>
        <w:rPr>
          <w:noProof/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016524DC" wp14:editId="2043BFD9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348ABD" w14:textId="77777777" w:rsidR="00A85F7C" w:rsidRPr="001443E4" w:rsidRDefault="00A85F7C" w:rsidP="001443E4">
      <w:pPr>
        <w:pStyle w:val="a4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lastRenderedPageBreak/>
        <w:t>Calculate the sum of the three lengths</w:t>
      </w:r>
      <w:r w:rsidR="00D41E61">
        <w:rPr>
          <w:sz w:val="24"/>
          <w:szCs w:val="24"/>
        </w:rPr>
        <w:t>.</w:t>
      </w:r>
      <w:r w:rsidR="003314A0" w:rsidRPr="003314A0">
        <w:rPr>
          <w:noProof/>
        </w:rPr>
        <w:t xml:space="preserve"> </w:t>
      </w:r>
      <w:r w:rsidR="003314A0">
        <w:rPr>
          <w:noProof/>
          <w:lang w:val="bg-BG" w:eastAsia="bg-BG"/>
        </w:rPr>
        <w:drawing>
          <wp:inline distT="0" distB="0" distL="0" distR="0" wp14:anchorId="6223BCF3" wp14:editId="1014A8CF">
            <wp:extent cx="5760720" cy="280035"/>
            <wp:effectExtent l="19050" t="19050" r="1143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B2789" w14:textId="77777777" w:rsidR="00A85F7C" w:rsidRPr="00A85F7C" w:rsidRDefault="00A85F7C" w:rsidP="00A85F7C">
      <w:pPr>
        <w:pStyle w:val="a4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t xml:space="preserve">Calculate the </w:t>
      </w:r>
      <w:r w:rsidRPr="003314A0">
        <w:rPr>
          <w:rFonts w:cstheme="minorHAnsi"/>
          <w:b/>
          <w:color w:val="212121"/>
          <w:sz w:val="24"/>
          <w:szCs w:val="24"/>
          <w:lang w:val="en"/>
        </w:rPr>
        <w:t>average length</w:t>
      </w:r>
      <w:r w:rsidRPr="00A85F7C">
        <w:rPr>
          <w:rFonts w:cstheme="minorHAnsi"/>
          <w:color w:val="212121"/>
          <w:sz w:val="24"/>
          <w:szCs w:val="24"/>
          <w:lang w:val="en"/>
        </w:rPr>
        <w:t xml:space="preserve"> of the strings </w:t>
      </w:r>
      <w:r w:rsidRPr="00A85F7C">
        <w:rPr>
          <w:rFonts w:cstheme="minorHAnsi"/>
          <w:b/>
          <w:sz w:val="24"/>
          <w:szCs w:val="24"/>
        </w:rPr>
        <w:t>rounded</w:t>
      </w:r>
      <w:r w:rsidRPr="00A85F7C">
        <w:rPr>
          <w:rFonts w:cstheme="minorHAnsi"/>
          <w:sz w:val="24"/>
          <w:szCs w:val="24"/>
        </w:rPr>
        <w:t xml:space="preserve"> </w:t>
      </w:r>
      <w:r w:rsidRPr="003314A0">
        <w:rPr>
          <w:rFonts w:cstheme="minorHAnsi"/>
          <w:b/>
          <w:sz w:val="24"/>
          <w:szCs w:val="24"/>
        </w:rPr>
        <w:t>down</w:t>
      </w:r>
      <w:r w:rsidRPr="00A85F7C">
        <w:rPr>
          <w:rFonts w:cstheme="minorHAnsi"/>
          <w:sz w:val="24"/>
          <w:szCs w:val="24"/>
        </w:rPr>
        <w:t xml:space="preserve"> to </w:t>
      </w:r>
      <w:r w:rsidR="00651352">
        <w:rPr>
          <w:rFonts w:cstheme="minorHAnsi"/>
          <w:sz w:val="24"/>
          <w:szCs w:val="24"/>
        </w:rPr>
        <w:t>the</w:t>
      </w:r>
      <w:r w:rsidRPr="00A85F7C">
        <w:rPr>
          <w:rFonts w:cstheme="minorHAnsi"/>
          <w:sz w:val="24"/>
          <w:szCs w:val="24"/>
        </w:rPr>
        <w:t xml:space="preserve"> nearest integer. </w:t>
      </w:r>
      <w:r w:rsidR="003314A0">
        <w:rPr>
          <w:rFonts w:cstheme="minorHAnsi"/>
          <w:sz w:val="24"/>
          <w:szCs w:val="24"/>
        </w:rPr>
        <w:t>U</w:t>
      </w:r>
      <w:r w:rsidRPr="00A85F7C">
        <w:rPr>
          <w:rFonts w:cstheme="minorHAnsi"/>
          <w:sz w:val="24"/>
          <w:szCs w:val="24"/>
        </w:rPr>
        <w:t>se</w:t>
      </w:r>
      <w:r w:rsidR="00D41E61">
        <w:rPr>
          <w:rFonts w:cstheme="minorHAnsi"/>
          <w:sz w:val="24"/>
          <w:szCs w:val="24"/>
        </w:rPr>
        <w:t xml:space="preserve"> the</w:t>
      </w:r>
      <w:r w:rsidRPr="00A85F7C">
        <w:rPr>
          <w:rFonts w:cstheme="minorHAnsi"/>
          <w:sz w:val="24"/>
          <w:szCs w:val="24"/>
        </w:rPr>
        <w:t xml:space="preserve"> </w:t>
      </w:r>
      <w:r w:rsidRPr="0070360F">
        <w:rPr>
          <w:rStyle w:val="CodeChar"/>
        </w:rPr>
        <w:t>Math.floor()</w:t>
      </w:r>
      <w:r w:rsidRPr="00A85F7C">
        <w:rPr>
          <w:rFonts w:cstheme="minorHAnsi"/>
          <w:sz w:val="24"/>
          <w:szCs w:val="24"/>
        </w:rPr>
        <w:t xml:space="preserve"> function.</w:t>
      </w:r>
    </w:p>
    <w:p w14:paraId="2CE8996C" w14:textId="77777777" w:rsidR="00A85F7C" w:rsidRDefault="0070360F" w:rsidP="00A85F7C">
      <w:pPr>
        <w:pStyle w:val="a4"/>
      </w:pPr>
      <w:r>
        <w:rPr>
          <w:noProof/>
          <w:lang w:val="bg-BG" w:eastAsia="bg-BG"/>
        </w:rPr>
        <w:drawing>
          <wp:inline distT="0" distB="0" distL="0" distR="0" wp14:anchorId="039CC600" wp14:editId="30649557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2983A" w14:textId="77777777" w:rsidR="00A85F7C" w:rsidRPr="00A85F7C" w:rsidRDefault="003314A0" w:rsidP="00A85F7C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</w:t>
      </w:r>
      <w:r w:rsidR="00A85F7C" w:rsidRPr="00A85F7C">
        <w:rPr>
          <w:sz w:val="24"/>
          <w:szCs w:val="24"/>
        </w:rPr>
        <w:t>results on the console</w:t>
      </w:r>
      <w:r w:rsidR="00D41E61">
        <w:rPr>
          <w:sz w:val="24"/>
          <w:szCs w:val="24"/>
        </w:rPr>
        <w:t>.</w:t>
      </w:r>
    </w:p>
    <w:p w14:paraId="65A6DAA9" w14:textId="77777777" w:rsidR="00A85F7C" w:rsidRDefault="006C3CD6" w:rsidP="00A85F7C">
      <w:pPr>
        <w:pStyle w:val="a4"/>
      </w:pPr>
      <w:r>
        <w:rPr>
          <w:noProof/>
          <w:lang w:val="bg-BG" w:eastAsia="bg-BG"/>
        </w:rPr>
        <w:drawing>
          <wp:inline distT="0" distB="0" distL="0" distR="0" wp14:anchorId="1DC1EBF2" wp14:editId="33856560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F6D52" w14:textId="77777777" w:rsidR="00055D02" w:rsidRDefault="00055D02" w:rsidP="00055D02">
      <w:pPr>
        <w:pStyle w:val="2"/>
      </w:pPr>
      <w:r>
        <w:t>Math Operations</w:t>
      </w:r>
    </w:p>
    <w:p w14:paraId="49B1BA28" w14:textId="77777777" w:rsidR="00055D02" w:rsidRPr="00CE71F2" w:rsidRDefault="00055D02" w:rsidP="00055D02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E71F2">
        <w:rPr>
          <w:rFonts w:asciiTheme="minorHAnsi" w:hAnsiTheme="minorHAnsi" w:cstheme="minorHAnsi"/>
          <w:sz w:val="24"/>
          <w:szCs w:val="24"/>
        </w:rPr>
        <w:t xml:space="preserve">Write a JS function that takes </w:t>
      </w:r>
      <w:r w:rsidRPr="00CE71F2">
        <w:rPr>
          <w:rFonts w:asciiTheme="minorHAnsi" w:hAnsiTheme="minorHAnsi" w:cstheme="minorHAnsi"/>
          <w:b/>
          <w:sz w:val="24"/>
          <w:szCs w:val="24"/>
        </w:rPr>
        <w:t>two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 w:rsidRPr="00CE71F2">
        <w:rPr>
          <w:rFonts w:asciiTheme="minorHAnsi" w:hAnsiTheme="minorHAnsi" w:cstheme="minorHAnsi"/>
          <w:b/>
          <w:sz w:val="24"/>
          <w:szCs w:val="24"/>
        </w:rPr>
        <w:t>numbers</w:t>
      </w:r>
      <w:r w:rsidR="00D41E61">
        <w:rPr>
          <w:rFonts w:asciiTheme="minorHAnsi" w:hAnsiTheme="minorHAnsi" w:cstheme="minorHAnsi"/>
          <w:sz w:val="24"/>
          <w:szCs w:val="24"/>
        </w:rPr>
        <w:t xml:space="preserve"> </w:t>
      </w:r>
      <w:r w:rsidRPr="00CE71F2">
        <w:rPr>
          <w:rFonts w:asciiTheme="minorHAnsi" w:hAnsiTheme="minorHAnsi" w:cstheme="minorHAnsi"/>
          <w:sz w:val="24"/>
          <w:szCs w:val="24"/>
        </w:rPr>
        <w:t xml:space="preserve">and </w:t>
      </w:r>
      <w:r w:rsidRPr="00CE71F2">
        <w:rPr>
          <w:rFonts w:asciiTheme="minorHAnsi" w:hAnsiTheme="minorHAnsi" w:cstheme="minorHAnsi"/>
          <w:b/>
          <w:sz w:val="24"/>
          <w:szCs w:val="24"/>
        </w:rPr>
        <w:t>a string</w:t>
      </w:r>
      <w:r w:rsidRPr="00CE71F2">
        <w:rPr>
          <w:rFonts w:asciiTheme="minorHAnsi" w:hAnsiTheme="minorHAnsi" w:cstheme="minorHAnsi"/>
          <w:sz w:val="24"/>
          <w:szCs w:val="24"/>
        </w:rPr>
        <w:t xml:space="preserve"> as</w:t>
      </w:r>
      <w:r w:rsidR="00D41E61">
        <w:rPr>
          <w:rFonts w:asciiTheme="minorHAnsi" w:hAnsiTheme="minorHAnsi" w:cstheme="minorHAnsi"/>
          <w:sz w:val="24"/>
          <w:szCs w:val="24"/>
        </w:rPr>
        <w:t xml:space="preserve"> an</w:t>
      </w:r>
      <w:r w:rsidRPr="00CE71F2">
        <w:rPr>
          <w:rFonts w:asciiTheme="minorHAnsi" w:hAnsiTheme="minorHAnsi" w:cstheme="minorHAnsi"/>
          <w:sz w:val="24"/>
          <w:szCs w:val="24"/>
        </w:rPr>
        <w:t xml:space="preserve"> input. </w:t>
      </w:r>
    </w:p>
    <w:p w14:paraId="423F626E" w14:textId="77777777" w:rsidR="00055D02" w:rsidRPr="00CE71F2" w:rsidRDefault="00055D02" w:rsidP="00055D02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14AFDDE5" w14:textId="77777777" w:rsidR="00055D02" w:rsidRPr="00CE71F2" w:rsidRDefault="00055D02" w:rsidP="00055D02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The string may be one of the following: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+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-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/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%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**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.  </w:t>
      </w:r>
    </w:p>
    <w:p w14:paraId="39E05C0E" w14:textId="77777777" w:rsidR="00055D02" w:rsidRPr="00CE71F2" w:rsidRDefault="00055D02" w:rsidP="00055D02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</w:p>
    <w:p w14:paraId="6F3851F6" w14:textId="77777777" w:rsidR="00055D02" w:rsidRPr="00CE71F2" w:rsidRDefault="00055D02" w:rsidP="00055D02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Print on the console the result of the mat</w:t>
      </w:r>
      <w:r w:rsidR="00190137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hematical </w:t>
      </w:r>
      <w:r w:rsidR="00190137"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operation</w:t>
      </w:r>
      <w:r w:rsidR="00190137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between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</w:t>
      </w:r>
      <w:r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both numbers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and the </w:t>
      </w:r>
      <w:r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operator</w:t>
      </w:r>
      <w:r w:rsidRPr="00CE71F2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5EAD3224" w14:textId="77777777"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two number</w:t>
      </w:r>
      <w:r w:rsidR="00093F88" w:rsidRPr="00093F88">
        <w:rPr>
          <w:rFonts w:cstheme="minorHAnsi"/>
          <w:b/>
          <w:sz w:val="24"/>
          <w:szCs w:val="24"/>
        </w:rPr>
        <w:t>s</w:t>
      </w:r>
      <w:r w:rsidR="00093F88">
        <w:rPr>
          <w:rFonts w:cstheme="minorHAnsi"/>
          <w:b/>
          <w:sz w:val="24"/>
          <w:szCs w:val="24"/>
        </w:rPr>
        <w:t xml:space="preserve"> </w:t>
      </w:r>
      <w:r w:rsidR="00093F88" w:rsidRPr="00AC5755">
        <w:rPr>
          <w:rFonts w:cstheme="minorHAnsi"/>
          <w:sz w:val="24"/>
          <w:szCs w:val="24"/>
        </w:rPr>
        <w:t>and</w:t>
      </w:r>
      <w:r w:rsidR="00093F88">
        <w:rPr>
          <w:rFonts w:cstheme="minorHAnsi"/>
          <w:b/>
          <w:sz w:val="24"/>
          <w:szCs w:val="24"/>
        </w:rPr>
        <w:t xml:space="preserve"> a string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5697EF2" w14:textId="77777777"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should be printed </w:t>
      </w:r>
      <w:r w:rsidR="00651352">
        <w:rPr>
          <w:rFonts w:cstheme="minorHAnsi"/>
          <w:sz w:val="24"/>
          <w:szCs w:val="24"/>
        </w:rPr>
        <w:t>on</w:t>
      </w:r>
      <w:r w:rsidRPr="00CE71F2">
        <w:rPr>
          <w:rFonts w:cstheme="minorHAnsi"/>
          <w:sz w:val="24"/>
          <w:szCs w:val="24"/>
        </w:rPr>
        <w:t xml:space="preserve"> the console.</w:t>
      </w:r>
    </w:p>
    <w:p w14:paraId="2B37EB06" w14:textId="77777777" w:rsidR="00055D02" w:rsidRDefault="00055D02" w:rsidP="00055D02">
      <w:pPr>
        <w:pStyle w:val="3"/>
      </w:pPr>
      <w:r>
        <w:t>Examples</w:t>
      </w:r>
    </w:p>
    <w:tbl>
      <w:tblPr>
        <w:tblStyle w:val="a6"/>
        <w:tblW w:w="83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1620"/>
        <w:gridCol w:w="525"/>
        <w:gridCol w:w="2186"/>
        <w:gridCol w:w="1710"/>
      </w:tblGrid>
      <w:tr w:rsidR="00055D02" w:rsidRPr="00603773" w14:paraId="12E95D60" w14:textId="77777777" w:rsidTr="009E0994">
        <w:tc>
          <w:tcPr>
            <w:tcW w:w="2312" w:type="dxa"/>
            <w:shd w:val="clear" w:color="auto" w:fill="D9D9D9" w:themeFill="background1" w:themeFillShade="D9"/>
          </w:tcPr>
          <w:p w14:paraId="1B40083E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288FBCF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5" w:type="dxa"/>
            <w:tcBorders>
              <w:top w:val="nil"/>
              <w:bottom w:val="nil"/>
            </w:tcBorders>
            <w:shd w:val="clear" w:color="auto" w:fill="auto"/>
          </w:tcPr>
          <w:p w14:paraId="5C30DA09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</w:tcPr>
          <w:p w14:paraId="5929810F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848FB9C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055D02" w:rsidRPr="0095466F" w14:paraId="7DFF692A" w14:textId="77777777" w:rsidTr="009E0994">
        <w:tc>
          <w:tcPr>
            <w:tcW w:w="2312" w:type="dxa"/>
          </w:tcPr>
          <w:p w14:paraId="1DAFED37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5, 6,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+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620" w:type="dxa"/>
            <w:vAlign w:val="center"/>
          </w:tcPr>
          <w:p w14:paraId="012C1972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13D8E25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186" w:type="dxa"/>
          </w:tcPr>
          <w:p w14:paraId="026EDDE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3, 5.5,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*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710" w:type="dxa"/>
          </w:tcPr>
          <w:p w14:paraId="72428BF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14:paraId="4A7269DE" w14:textId="77777777" w:rsidR="00055D02" w:rsidRDefault="00055D02" w:rsidP="00617552">
      <w:pPr>
        <w:pStyle w:val="3"/>
      </w:pPr>
      <w:r>
        <w:t>Hints</w:t>
      </w:r>
    </w:p>
    <w:p w14:paraId="22543BFF" w14:textId="77777777" w:rsidR="00055D02" w:rsidRPr="00CE71F2" w:rsidRDefault="00055D02" w:rsidP="00055D02">
      <w:pPr>
        <w:pStyle w:val="a4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651352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which receive</w:t>
      </w:r>
      <w:r w:rsidR="00D41E61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6192">
        <w:rPr>
          <w:b/>
          <w:bCs/>
          <w:sz w:val="24"/>
          <w:szCs w:val="24"/>
        </w:rPr>
        <w:t>three</w:t>
      </w:r>
      <w:r w:rsidR="00E351C7" w:rsidRPr="00CE71F2">
        <w:rPr>
          <w:sz w:val="24"/>
          <w:szCs w:val="24"/>
        </w:rPr>
        <w:t xml:space="preserve"> arguments</w:t>
      </w:r>
      <w:r w:rsidRPr="00CE71F2">
        <w:rPr>
          <w:sz w:val="24"/>
          <w:szCs w:val="24"/>
        </w:rPr>
        <w:t>:</w:t>
      </w:r>
    </w:p>
    <w:p w14:paraId="148E7104" w14:textId="77777777" w:rsidR="00CE71F2" w:rsidRPr="00BC7CFA" w:rsidRDefault="006C3CD6" w:rsidP="00763F03">
      <w:pPr>
        <w:pStyle w:val="a4"/>
      </w:pPr>
      <w:r>
        <w:rPr>
          <w:noProof/>
          <w:lang w:val="bg-BG" w:eastAsia="bg-BG"/>
        </w:rPr>
        <w:drawing>
          <wp:inline distT="0" distB="0" distL="0" distR="0" wp14:anchorId="1F8EF223" wp14:editId="49EBEF86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275F4" w14:textId="77777777" w:rsidR="00055D02" w:rsidRPr="00CE71F2" w:rsidRDefault="00055D02" w:rsidP="00055D02">
      <w:pPr>
        <w:pStyle w:val="a4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AC5755">
        <w:rPr>
          <w:rStyle w:val="CodeChar"/>
        </w:rPr>
        <w:t>result</w:t>
      </w:r>
      <w:r w:rsidRPr="00CE71F2">
        <w:rPr>
          <w:sz w:val="24"/>
          <w:szCs w:val="24"/>
        </w:rPr>
        <w:t xml:space="preserve"> that will keep your</w:t>
      </w:r>
      <w:r w:rsidR="00190137">
        <w:rPr>
          <w:sz w:val="24"/>
          <w:szCs w:val="24"/>
        </w:rPr>
        <w:t xml:space="preserve"> </w:t>
      </w:r>
      <w:r w:rsidR="00190137" w:rsidRPr="00CE71F2">
        <w:rPr>
          <w:sz w:val="24"/>
          <w:szCs w:val="24"/>
        </w:rPr>
        <w:t>mathematical</w:t>
      </w:r>
      <w:r w:rsidR="00190137">
        <w:rPr>
          <w:sz w:val="24"/>
          <w:szCs w:val="24"/>
        </w:rPr>
        <w:t xml:space="preserve"> result</w:t>
      </w:r>
      <w:r w:rsidRPr="00CE71F2">
        <w:rPr>
          <w:sz w:val="24"/>
          <w:szCs w:val="24"/>
        </w:rPr>
        <w:t xml:space="preserve">. </w:t>
      </w:r>
    </w:p>
    <w:p w14:paraId="08C3E0C5" w14:textId="77777777" w:rsidR="00055D02" w:rsidRPr="00CE71F2" w:rsidRDefault="00190137" w:rsidP="00055D02">
      <w:pPr>
        <w:pStyle w:val="a4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Write down</w:t>
      </w:r>
      <w:r w:rsidR="00055D02" w:rsidRPr="00CE71F2">
        <w:rPr>
          <w:sz w:val="24"/>
          <w:szCs w:val="24"/>
        </w:rPr>
        <w:t xml:space="preserve"> </w:t>
      </w:r>
      <w:r w:rsidR="00055D02" w:rsidRPr="00AC5755">
        <w:rPr>
          <w:rStyle w:val="CodeChar"/>
        </w:rPr>
        <w:t>switch</w:t>
      </w:r>
      <w:r w:rsidR="00055D02" w:rsidRPr="00CE71F2">
        <w:rPr>
          <w:sz w:val="24"/>
          <w:szCs w:val="24"/>
        </w:rPr>
        <w:t xml:space="preserve"> command that will take </w:t>
      </w:r>
      <w:r w:rsidR="006C3CD6">
        <w:rPr>
          <w:sz w:val="24"/>
          <w:szCs w:val="24"/>
        </w:rPr>
        <w:t xml:space="preserve">the string from your input and </w:t>
      </w:r>
      <w:r w:rsidR="00055D02" w:rsidRPr="00CE71F2">
        <w:rPr>
          <w:sz w:val="24"/>
          <w:szCs w:val="24"/>
        </w:rPr>
        <w:t>depending on it, perform the mathematical logic between the two numbers.</w:t>
      </w:r>
    </w:p>
    <w:p w14:paraId="5D9291D9" w14:textId="77777777" w:rsidR="00055D02" w:rsidRPr="00441602" w:rsidRDefault="00055D02" w:rsidP="00055D02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</w:pPr>
    </w:p>
    <w:p w14:paraId="5AF21915" w14:textId="77777777" w:rsidR="00055D02" w:rsidRDefault="006C3CD6" w:rsidP="006C3CD6">
      <w:pPr>
        <w:pStyle w:val="a4"/>
      </w:pPr>
      <w:r>
        <w:rPr>
          <w:noProof/>
          <w:lang w:val="bg-BG" w:eastAsia="bg-BG"/>
        </w:rPr>
        <w:lastRenderedPageBreak/>
        <w:drawing>
          <wp:inline distT="0" distB="0" distL="0" distR="0" wp14:anchorId="7B50B41A" wp14:editId="621A5423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92003" w14:textId="77777777" w:rsidR="00055D02" w:rsidRPr="00CE71F2" w:rsidRDefault="00190137" w:rsidP="00055D02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055D02" w:rsidRPr="00CE71F2">
        <w:rPr>
          <w:sz w:val="24"/>
          <w:szCs w:val="24"/>
        </w:rPr>
        <w:t xml:space="preserve">rint </w:t>
      </w:r>
      <w:r w:rsidR="00AC5755">
        <w:rPr>
          <w:sz w:val="24"/>
          <w:szCs w:val="24"/>
        </w:rPr>
        <w:t>the</w:t>
      </w:r>
      <w:r w:rsidR="00055D02" w:rsidRPr="00CE71F2">
        <w:rPr>
          <w:sz w:val="24"/>
          <w:szCs w:val="24"/>
        </w:rPr>
        <w:t xml:space="preserve"> result</w:t>
      </w:r>
      <w:r w:rsidR="00CE71F2" w:rsidRPr="00CE71F2">
        <w:rPr>
          <w:sz w:val="24"/>
          <w:szCs w:val="24"/>
        </w:rPr>
        <w:t xml:space="preserve"> on the console</w:t>
      </w:r>
      <w:r w:rsidR="00421708">
        <w:rPr>
          <w:sz w:val="24"/>
          <w:szCs w:val="24"/>
        </w:rPr>
        <w:t>.</w:t>
      </w:r>
    </w:p>
    <w:p w14:paraId="1D0DBD5A" w14:textId="77777777" w:rsidR="00055D02" w:rsidRPr="00BC7CFA" w:rsidRDefault="006C3CD6" w:rsidP="00055D02">
      <w:pPr>
        <w:pStyle w:val="a4"/>
      </w:pPr>
      <w:r>
        <w:rPr>
          <w:noProof/>
          <w:lang w:val="bg-BG" w:eastAsia="bg-BG"/>
        </w:rPr>
        <w:drawing>
          <wp:inline distT="0" distB="0" distL="0" distR="0" wp14:anchorId="271AA4F3" wp14:editId="4436B6C6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5EA41" w14:textId="77777777" w:rsidR="00A85F7C" w:rsidRDefault="00A85F7C" w:rsidP="00A85F7C">
      <w:pPr>
        <w:pStyle w:val="2"/>
      </w:pPr>
      <w:r>
        <w:t>Sum of Numbers N…M</w:t>
      </w:r>
    </w:p>
    <w:p w14:paraId="5098A12B" w14:textId="77777777"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Write a JS function that </w:t>
      </w:r>
      <w:r w:rsidR="006C3CD6">
        <w:rPr>
          <w:sz w:val="24"/>
          <w:szCs w:val="24"/>
        </w:rPr>
        <w:t>takes</w:t>
      </w:r>
      <w:r w:rsidRPr="00922769">
        <w:rPr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 w:rsidRPr="00922769">
        <w:rPr>
          <w:sz w:val="24"/>
          <w:szCs w:val="24"/>
        </w:rPr>
        <w:t xml:space="preserve"> number</w:t>
      </w:r>
      <w:r>
        <w:rPr>
          <w:sz w:val="24"/>
          <w:szCs w:val="24"/>
        </w:rPr>
        <w:t>s</w:t>
      </w:r>
      <w:r w:rsidRPr="00922769">
        <w:rPr>
          <w:sz w:val="24"/>
          <w:szCs w:val="24"/>
        </w:rPr>
        <w:t xml:space="preserve"> </w:t>
      </w:r>
      <w:r>
        <w:rPr>
          <w:rStyle w:val="a7"/>
          <w:sz w:val="24"/>
          <w:szCs w:val="24"/>
        </w:rPr>
        <w:t xml:space="preserve">n </w:t>
      </w:r>
      <w:r w:rsidRPr="00EE7A7B">
        <w:rPr>
          <w:rStyle w:val="a7"/>
          <w:b w:val="0"/>
          <w:sz w:val="24"/>
          <w:szCs w:val="24"/>
        </w:rPr>
        <w:t>and</w:t>
      </w:r>
      <w:r>
        <w:rPr>
          <w:rStyle w:val="a7"/>
          <w:sz w:val="24"/>
          <w:szCs w:val="24"/>
        </w:rPr>
        <w:t xml:space="preserve"> m</w:t>
      </w:r>
      <w:r w:rsidRPr="00922769">
        <w:rPr>
          <w:sz w:val="24"/>
          <w:szCs w:val="24"/>
        </w:rPr>
        <w:t xml:space="preserve"> as</w:t>
      </w:r>
      <w:r w:rsidR="00C30B42">
        <w:rPr>
          <w:sz w:val="24"/>
          <w:szCs w:val="24"/>
        </w:rPr>
        <w:t xml:space="preserve"> an</w:t>
      </w:r>
      <w:r w:rsidRPr="00922769">
        <w:rPr>
          <w:sz w:val="24"/>
          <w:szCs w:val="24"/>
        </w:rPr>
        <w:t xml:space="preserve"> input and </w:t>
      </w:r>
      <w:r w:rsidRPr="00190137">
        <w:rPr>
          <w:b/>
          <w:color w:val="000000" w:themeColor="text1"/>
          <w:sz w:val="24"/>
          <w:szCs w:val="24"/>
        </w:rPr>
        <w:t>prints the sum</w:t>
      </w:r>
      <w:r w:rsidRPr="00190137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Pr="00922769">
        <w:rPr>
          <w:sz w:val="24"/>
          <w:szCs w:val="24"/>
        </w:rPr>
        <w:t xml:space="preserve">all numbers from </w:t>
      </w:r>
      <w:r w:rsidRPr="00EE7A7B">
        <w:rPr>
          <w:b/>
          <w:sz w:val="24"/>
          <w:szCs w:val="24"/>
        </w:rPr>
        <w:t>n</w:t>
      </w:r>
      <w:r w:rsidRPr="00922769">
        <w:rPr>
          <w:sz w:val="24"/>
          <w:szCs w:val="24"/>
        </w:rPr>
        <w:t xml:space="preserve"> to </w:t>
      </w:r>
      <w:r>
        <w:rPr>
          <w:rStyle w:val="a7"/>
          <w:sz w:val="24"/>
          <w:szCs w:val="24"/>
        </w:rPr>
        <w:t>m</w:t>
      </w:r>
      <w:r>
        <w:rPr>
          <w:sz w:val="24"/>
          <w:szCs w:val="24"/>
        </w:rPr>
        <w:t>.</w:t>
      </w:r>
    </w:p>
    <w:p w14:paraId="0A6BDB7F" w14:textId="77777777"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</w:t>
      </w:r>
      <w:r w:rsidRPr="00093F88">
        <w:rPr>
          <w:b/>
          <w:sz w:val="24"/>
          <w:szCs w:val="24"/>
        </w:rPr>
        <w:t>two string elements</w:t>
      </w:r>
      <w:r w:rsidR="00093F88">
        <w:rPr>
          <w:sz w:val="24"/>
          <w:szCs w:val="24"/>
        </w:rPr>
        <w:t xml:space="preserve"> that need</w:t>
      </w:r>
      <w:r w:rsidRPr="00922769">
        <w:rPr>
          <w:sz w:val="24"/>
          <w:szCs w:val="24"/>
        </w:rPr>
        <w:t xml:space="preserve"> to be </w:t>
      </w:r>
      <w:r w:rsidRPr="00AC5755">
        <w:rPr>
          <w:b/>
          <w:sz w:val="24"/>
          <w:szCs w:val="24"/>
        </w:rPr>
        <w:t>parsed</w:t>
      </w:r>
      <w:r w:rsidR="00AC5755">
        <w:rPr>
          <w:sz w:val="24"/>
          <w:szCs w:val="24"/>
        </w:rPr>
        <w:t xml:space="preserve"> as </w:t>
      </w:r>
      <w:r w:rsidRPr="00922769">
        <w:rPr>
          <w:sz w:val="24"/>
          <w:szCs w:val="24"/>
        </w:rPr>
        <w:t>number</w:t>
      </w:r>
      <w:r w:rsidR="00AC5755">
        <w:rPr>
          <w:sz w:val="24"/>
          <w:szCs w:val="24"/>
        </w:rPr>
        <w:t>s</w:t>
      </w:r>
      <w:r w:rsidRPr="00922769">
        <w:rPr>
          <w:sz w:val="24"/>
          <w:szCs w:val="24"/>
        </w:rPr>
        <w:t>.</w:t>
      </w:r>
    </w:p>
    <w:p w14:paraId="66D047B0" w14:textId="77777777" w:rsidR="00A85F7C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="00AC5755">
        <w:rPr>
          <w:sz w:val="24"/>
          <w:szCs w:val="24"/>
        </w:rPr>
        <w:t xml:space="preserve"> should </w:t>
      </w:r>
      <w:r w:rsidR="00AC5755" w:rsidRPr="00AC5755">
        <w:rPr>
          <w:rStyle w:val="CodeChar"/>
        </w:rPr>
        <w:t>return</w:t>
      </w:r>
      <w:r w:rsidR="00AC5755" w:rsidRPr="00AC5755">
        <w:rPr>
          <w:color w:val="000000" w:themeColor="text1"/>
          <w:sz w:val="24"/>
          <w:szCs w:val="24"/>
        </w:rPr>
        <w:t xml:space="preserve"> </w:t>
      </w:r>
      <w:r w:rsidR="00AC5755">
        <w:rPr>
          <w:sz w:val="24"/>
          <w:szCs w:val="24"/>
        </w:rPr>
        <w:t xml:space="preserve">the </w:t>
      </w:r>
      <w:r w:rsidR="00AC5755" w:rsidRPr="00AC5755">
        <w:rPr>
          <w:b/>
          <w:sz w:val="24"/>
          <w:szCs w:val="24"/>
        </w:rPr>
        <w:t>sum</w:t>
      </w:r>
      <w:r w:rsidRPr="00922769">
        <w:rPr>
          <w:sz w:val="24"/>
          <w:szCs w:val="24"/>
        </w:rPr>
        <w:t>.</w:t>
      </w:r>
    </w:p>
    <w:p w14:paraId="5F5B1FC0" w14:textId="77777777" w:rsidR="00617552" w:rsidRPr="00922769" w:rsidRDefault="00617552" w:rsidP="00617552">
      <w:pPr>
        <w:pStyle w:val="3"/>
      </w:pPr>
      <w:r>
        <w:t>Examples</w:t>
      </w:r>
    </w:p>
    <w:tbl>
      <w:tblPr>
        <w:tblStyle w:val="a6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A85F7C" w:rsidRPr="00922769" w14:paraId="3605947C" w14:textId="77777777" w:rsidTr="006C3CD6">
        <w:tc>
          <w:tcPr>
            <w:tcW w:w="2672" w:type="dxa"/>
            <w:shd w:val="clear" w:color="auto" w:fill="D9D9D9" w:themeFill="background1" w:themeFillShade="D9"/>
          </w:tcPr>
          <w:p w14:paraId="45DDE968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5020C2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14296749" w14:textId="77777777" w:rsidTr="006C3CD6">
        <w:tc>
          <w:tcPr>
            <w:tcW w:w="2672" w:type="dxa"/>
          </w:tcPr>
          <w:p w14:paraId="0F1E2301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'5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12319B8F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136C270D" w14:textId="77777777" w:rsidR="00A85F7C" w:rsidRDefault="00A85F7C" w:rsidP="00A85F7C"/>
    <w:tbl>
      <w:tblPr>
        <w:tblStyle w:val="a6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A85F7C" w:rsidRPr="00922769" w14:paraId="15DE4FAC" w14:textId="77777777" w:rsidTr="00C442C9">
        <w:tc>
          <w:tcPr>
            <w:tcW w:w="2672" w:type="dxa"/>
            <w:shd w:val="clear" w:color="auto" w:fill="D9D9D9" w:themeFill="background1" w:themeFillShade="D9"/>
          </w:tcPr>
          <w:p w14:paraId="3722D4CC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E4A5CFE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310FA0BB" w14:textId="77777777" w:rsidTr="00C442C9">
        <w:tc>
          <w:tcPr>
            <w:tcW w:w="2672" w:type="dxa"/>
          </w:tcPr>
          <w:p w14:paraId="0CA33355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-8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20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800" w:type="dxa"/>
            <w:vAlign w:val="center"/>
          </w:tcPr>
          <w:p w14:paraId="6BF5000B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174</w:t>
            </w:r>
          </w:p>
        </w:tc>
      </w:tr>
    </w:tbl>
    <w:p w14:paraId="3F95EDCA" w14:textId="77777777" w:rsidR="00A85F7C" w:rsidRDefault="00A85F7C" w:rsidP="00617552">
      <w:pPr>
        <w:pStyle w:val="3"/>
      </w:pPr>
      <w:r>
        <w:t>Hints</w:t>
      </w:r>
    </w:p>
    <w:p w14:paraId="75D03FA3" w14:textId="77777777" w:rsidR="00A85F7C" w:rsidRPr="00AC5755" w:rsidRDefault="00A85F7C" w:rsidP="00AC5755">
      <w:pPr>
        <w:pStyle w:val="a4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C30B42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two </w:t>
      </w:r>
      <w:r w:rsidR="00AC5755">
        <w:rPr>
          <w:sz w:val="24"/>
          <w:szCs w:val="24"/>
        </w:rPr>
        <w:t xml:space="preserve">string </w:t>
      </w:r>
      <w:r w:rsidRPr="00CE71F2">
        <w:rPr>
          <w:sz w:val="24"/>
          <w:szCs w:val="24"/>
        </w:rPr>
        <w:t>argument</w:t>
      </w:r>
      <w:r>
        <w:rPr>
          <w:sz w:val="24"/>
          <w:szCs w:val="24"/>
        </w:rPr>
        <w:t>s</w:t>
      </w:r>
      <w:r w:rsidR="00AC5755">
        <w:rPr>
          <w:sz w:val="24"/>
          <w:szCs w:val="24"/>
        </w:rPr>
        <w:t xml:space="preserve"> and parse them as</w:t>
      </w:r>
      <w:r w:rsidRPr="00AC5755">
        <w:rPr>
          <w:sz w:val="24"/>
          <w:szCs w:val="24"/>
        </w:rPr>
        <w:t xml:space="preserve"> number</w:t>
      </w:r>
      <w:r w:rsidR="00AC5755">
        <w:rPr>
          <w:sz w:val="24"/>
          <w:szCs w:val="24"/>
        </w:rPr>
        <w:t>s</w:t>
      </w:r>
      <w:r w:rsidRPr="00AC5755">
        <w:rPr>
          <w:sz w:val="24"/>
          <w:szCs w:val="24"/>
        </w:rPr>
        <w:t xml:space="preserve">. </w:t>
      </w:r>
      <w:r w:rsidR="00AC5755">
        <w:rPr>
          <w:sz w:val="24"/>
          <w:szCs w:val="24"/>
        </w:rPr>
        <w:t>U</w:t>
      </w:r>
      <w:r w:rsidRPr="00AC5755">
        <w:rPr>
          <w:sz w:val="24"/>
          <w:szCs w:val="24"/>
        </w:rPr>
        <w:t xml:space="preserve">se </w:t>
      </w:r>
      <w:r w:rsidRPr="00C442C9">
        <w:rPr>
          <w:rStyle w:val="CodeChar"/>
        </w:rPr>
        <w:t>Number(string)</w:t>
      </w:r>
      <w:r w:rsidRPr="00AC5755">
        <w:rPr>
          <w:sz w:val="24"/>
          <w:szCs w:val="24"/>
        </w:rPr>
        <w:t xml:space="preserve"> function or just put the </w:t>
      </w:r>
      <w:r w:rsidRPr="00AC5755">
        <w:rPr>
          <w:rFonts w:ascii="Consolas" w:hAnsi="Consolas"/>
          <w:noProof/>
          <w:sz w:val="24"/>
          <w:szCs w:val="24"/>
        </w:rPr>
        <w:t>'</w:t>
      </w:r>
      <w:r w:rsidRPr="002B5F70">
        <w:rPr>
          <w:rStyle w:val="CodeChar"/>
        </w:rPr>
        <w:t>+</w:t>
      </w:r>
      <w:r w:rsidRPr="00AC5755">
        <w:rPr>
          <w:rFonts w:ascii="Consolas" w:hAnsi="Consolas"/>
          <w:noProof/>
          <w:sz w:val="24"/>
          <w:szCs w:val="24"/>
        </w:rPr>
        <w:t>'</w:t>
      </w:r>
      <w:r w:rsidRPr="00AC5755">
        <w:rPr>
          <w:sz w:val="24"/>
          <w:szCs w:val="24"/>
        </w:rPr>
        <w:t xml:space="preserve"> sign before the string</w:t>
      </w:r>
      <w:r w:rsidR="00C30B42" w:rsidRPr="00AC5755">
        <w:rPr>
          <w:sz w:val="24"/>
          <w:szCs w:val="24"/>
        </w:rPr>
        <w:t>.</w:t>
      </w:r>
      <w:r w:rsidRPr="00AC5755">
        <w:rPr>
          <w:sz w:val="24"/>
          <w:szCs w:val="24"/>
        </w:rPr>
        <w:t xml:space="preserve"> </w:t>
      </w:r>
    </w:p>
    <w:p w14:paraId="51264793" w14:textId="77777777" w:rsidR="00A85F7C" w:rsidRPr="000011E5" w:rsidRDefault="00C442C9" w:rsidP="00F50A58">
      <w:pPr>
        <w:jc w:val="center"/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020EA220" wp14:editId="066E5116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12979F5" wp14:editId="3F3888FB">
            <wp:extent cx="2160550" cy="922020"/>
            <wp:effectExtent l="19050" t="19050" r="11430" b="114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6931" cy="933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4B9E1" w14:textId="77777777" w:rsidR="00A85F7C" w:rsidRPr="000011E5" w:rsidRDefault="00C30B42" w:rsidP="00A85F7C">
      <w:pPr>
        <w:pStyle w:val="a4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lastRenderedPageBreak/>
        <w:t>Declare a variable</w:t>
      </w:r>
      <w:r w:rsidR="00A85F7C" w:rsidRPr="00970171">
        <w:rPr>
          <w:sz w:val="24"/>
          <w:szCs w:val="24"/>
        </w:rPr>
        <w:t xml:space="preserve"> named </w:t>
      </w:r>
      <w:r w:rsidR="00A85F7C" w:rsidRPr="00AC5755">
        <w:rPr>
          <w:rStyle w:val="CodeChar"/>
        </w:rPr>
        <w:t>result</w:t>
      </w:r>
      <w:r w:rsidR="00A85F7C" w:rsidRPr="00970171">
        <w:rPr>
          <w:sz w:val="24"/>
          <w:szCs w:val="24"/>
        </w:rPr>
        <w:t xml:space="preserve"> that will keep </w:t>
      </w:r>
      <w:r w:rsidR="00190137">
        <w:rPr>
          <w:sz w:val="24"/>
          <w:szCs w:val="24"/>
        </w:rPr>
        <w:t>the mathematical results</w:t>
      </w:r>
      <w:r w:rsidR="00A85F7C" w:rsidRPr="00970171">
        <w:rPr>
          <w:sz w:val="24"/>
          <w:szCs w:val="24"/>
        </w:rPr>
        <w:t>.</w:t>
      </w:r>
    </w:p>
    <w:p w14:paraId="18ABC0A9" w14:textId="77777777" w:rsidR="00A85F7C" w:rsidRPr="000011E5" w:rsidRDefault="00A85F7C" w:rsidP="00A85F7C">
      <w:pPr>
        <w:pStyle w:val="a4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Write</w:t>
      </w:r>
      <w:r w:rsidR="00C30B42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Pr="009E102A">
        <w:rPr>
          <w:rStyle w:val="CodeChar"/>
        </w:rPr>
        <w:t>for</w:t>
      </w:r>
      <w:r>
        <w:rPr>
          <w:sz w:val="24"/>
          <w:szCs w:val="24"/>
        </w:rPr>
        <w:t xml:space="preserve"> loop from </w:t>
      </w:r>
      <w:r w:rsidRPr="00893338">
        <w:rPr>
          <w:rStyle w:val="CodeChar"/>
        </w:rPr>
        <w:t>num1</w:t>
      </w:r>
      <w:r>
        <w:rPr>
          <w:sz w:val="24"/>
          <w:szCs w:val="24"/>
        </w:rPr>
        <w:t xml:space="preserve"> to </w:t>
      </w:r>
      <w:r w:rsidRPr="00893338">
        <w:rPr>
          <w:rStyle w:val="CodeChar"/>
        </w:rPr>
        <w:t>num2</w:t>
      </w:r>
      <w:r>
        <w:rPr>
          <w:sz w:val="24"/>
          <w:szCs w:val="24"/>
        </w:rPr>
        <w:t xml:space="preserve"> and </w:t>
      </w:r>
      <w:r w:rsidR="00C30B42">
        <w:rPr>
          <w:sz w:val="24"/>
          <w:szCs w:val="24"/>
        </w:rPr>
        <w:t xml:space="preserve">for </w:t>
      </w:r>
      <w:r>
        <w:rPr>
          <w:sz w:val="24"/>
          <w:szCs w:val="24"/>
        </w:rPr>
        <w:t>every turn of the cycle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until it</w:t>
      </w:r>
      <w:r w:rsidR="00190137">
        <w:rPr>
          <w:sz w:val="24"/>
          <w:szCs w:val="24"/>
        </w:rPr>
        <w:t>’s completed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add the current value</w:t>
      </w:r>
      <w:r w:rsidR="00C30B42">
        <w:rPr>
          <w:sz w:val="24"/>
          <w:szCs w:val="24"/>
        </w:rPr>
        <w:t>.</w:t>
      </w:r>
    </w:p>
    <w:p w14:paraId="100AD7A8" w14:textId="77777777" w:rsidR="00A85F7C" w:rsidRDefault="00C442C9" w:rsidP="00DB3BB8">
      <w:pPr>
        <w:pStyle w:val="a4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76EBDFB2" wp14:editId="51F199B0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00DB8" w14:textId="77777777" w:rsidR="00A85F7C" w:rsidRPr="00A85F7C" w:rsidRDefault="00190137" w:rsidP="00A85F7C">
      <w:pPr>
        <w:pStyle w:val="a4"/>
        <w:numPr>
          <w:ilvl w:val="0"/>
          <w:numId w:val="5"/>
        </w:numPr>
        <w:rPr>
          <w:noProof/>
          <w:sz w:val="24"/>
          <w:szCs w:val="24"/>
          <w:lang w:val="bg-BG" w:eastAsia="bg-BG"/>
        </w:rPr>
      </w:pPr>
      <w:r>
        <w:rPr>
          <w:noProof/>
          <w:sz w:val="24"/>
          <w:szCs w:val="24"/>
          <w:lang w:eastAsia="bg-BG"/>
        </w:rPr>
        <w:t>Finally, r</w:t>
      </w:r>
      <w:r w:rsidR="00A85F7C" w:rsidRPr="00A85F7C">
        <w:rPr>
          <w:noProof/>
          <w:sz w:val="24"/>
          <w:szCs w:val="24"/>
          <w:lang w:eastAsia="bg-BG"/>
        </w:rPr>
        <w:t>eturn the result</w:t>
      </w:r>
      <w:r w:rsidR="00C30B42">
        <w:rPr>
          <w:noProof/>
          <w:sz w:val="24"/>
          <w:szCs w:val="24"/>
          <w:lang w:eastAsia="bg-BG"/>
        </w:rPr>
        <w:t>.</w:t>
      </w:r>
    </w:p>
    <w:p w14:paraId="1C1AFC7A" w14:textId="77777777" w:rsidR="00A85F7C" w:rsidRPr="00186C2F" w:rsidRDefault="00C442C9" w:rsidP="00DB3BB8">
      <w:pPr>
        <w:pStyle w:val="a4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3CA1CFAD" wp14:editId="26A8F86A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48360" w14:textId="77777777" w:rsidR="00A13B1E" w:rsidRDefault="00F50A58" w:rsidP="00A13B1E">
      <w:pPr>
        <w:pStyle w:val="2"/>
      </w:pPr>
      <w:r>
        <w:t>Largest N</w:t>
      </w:r>
      <w:r w:rsidR="00A13B1E">
        <w:t>umber</w:t>
      </w:r>
    </w:p>
    <w:p w14:paraId="0F40D66A" w14:textId="77777777" w:rsidR="00A13B1E" w:rsidRPr="00970171" w:rsidRDefault="00A13B1E" w:rsidP="00A13B1E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three number argume</w:t>
      </w:r>
      <w:r w:rsidRPr="00970171">
        <w:rPr>
          <w:rFonts w:asciiTheme="minorHAnsi" w:hAnsiTheme="minorHAnsi" w:cstheme="minorHAnsi"/>
          <w:b/>
          <w:sz w:val="24"/>
          <w:szCs w:val="24"/>
          <w:lang w:val="en-US"/>
        </w:rPr>
        <w:t>nt</w:t>
      </w:r>
      <w:r w:rsidRPr="00D41E61">
        <w:rPr>
          <w:rFonts w:asciiTheme="minorHAnsi" w:hAnsiTheme="minorHAnsi" w:cstheme="minorHAnsi"/>
          <w:b/>
          <w:sz w:val="24"/>
          <w:szCs w:val="24"/>
          <w:lang w:val="en-US"/>
        </w:rPr>
        <w:t>s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482B89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input and find the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of them.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rint the following text on the console:  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190137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456E607F" w14:textId="77777777" w:rsidR="00A13B1E" w:rsidRPr="00CE71F2" w:rsidRDefault="00A13B1E" w:rsidP="00A13B1E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number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678C69F" w14:textId="77777777" w:rsidR="00A13B1E" w:rsidRPr="00187E30" w:rsidRDefault="00A13B1E" w:rsidP="00A13B1E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hould be printed to the </w:t>
      </w:r>
      <w:r w:rsidR="00482B89">
        <w:rPr>
          <w:rFonts w:cstheme="minorHAnsi"/>
          <w:sz w:val="24"/>
          <w:szCs w:val="24"/>
        </w:rPr>
        <w:t>console.</w:t>
      </w:r>
    </w:p>
    <w:p w14:paraId="52689D79" w14:textId="77777777" w:rsidR="00A13B1E" w:rsidRDefault="00DD2906" w:rsidP="00A13B1E">
      <w:pPr>
        <w:pStyle w:val="3"/>
      </w:pPr>
      <w:r>
        <w:t>Example</w:t>
      </w:r>
    </w:p>
    <w:tbl>
      <w:tblPr>
        <w:tblStyle w:val="a6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A13B1E" w:rsidRPr="00922769" w14:paraId="762A6AAD" w14:textId="77777777" w:rsidTr="00C442C9">
        <w:tc>
          <w:tcPr>
            <w:tcW w:w="3212" w:type="dxa"/>
            <w:shd w:val="clear" w:color="auto" w:fill="D9D9D9" w:themeFill="background1" w:themeFillShade="D9"/>
          </w:tcPr>
          <w:p w14:paraId="126E1163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39DC20E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14:paraId="4A801E25" w14:textId="77777777" w:rsidTr="00C442C9">
        <w:tc>
          <w:tcPr>
            <w:tcW w:w="3212" w:type="dxa"/>
          </w:tcPr>
          <w:p w14:paraId="544B55A6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6921A33C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16.</w:t>
            </w:r>
          </w:p>
        </w:tc>
      </w:tr>
      <w:tr w:rsidR="00A13B1E" w:rsidRPr="00922769" w14:paraId="352AB6C2" w14:textId="77777777" w:rsidTr="00C442C9">
        <w:tc>
          <w:tcPr>
            <w:tcW w:w="3212" w:type="dxa"/>
            <w:shd w:val="clear" w:color="auto" w:fill="D9D9D9" w:themeFill="background1" w:themeFillShade="D9"/>
          </w:tcPr>
          <w:p w14:paraId="30115A1E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4BB0139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14:paraId="02AF4624" w14:textId="77777777" w:rsidTr="00C442C9">
        <w:tc>
          <w:tcPr>
            <w:tcW w:w="3212" w:type="dxa"/>
          </w:tcPr>
          <w:p w14:paraId="42B1FC28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41234F8A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-3.</w:t>
            </w:r>
          </w:p>
        </w:tc>
      </w:tr>
    </w:tbl>
    <w:p w14:paraId="192280DD" w14:textId="77777777" w:rsidR="00A13B1E" w:rsidRDefault="00A13B1E" w:rsidP="00617552">
      <w:pPr>
        <w:pStyle w:val="3"/>
      </w:pPr>
      <w:r>
        <w:t>Hints</w:t>
      </w:r>
    </w:p>
    <w:p w14:paraId="5BB65116" w14:textId="77777777" w:rsidR="00A13B1E" w:rsidRPr="00CE71F2" w:rsidRDefault="00A13B1E" w:rsidP="00A13B1E">
      <w:pPr>
        <w:pStyle w:val="a4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482B89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>three number</w:t>
      </w:r>
      <w:r w:rsidRPr="00CE71F2">
        <w:rPr>
          <w:sz w:val="24"/>
          <w:szCs w:val="24"/>
        </w:rPr>
        <w:t xml:space="preserve"> argument</w:t>
      </w:r>
      <w:r>
        <w:rPr>
          <w:sz w:val="24"/>
          <w:szCs w:val="24"/>
        </w:rPr>
        <w:t>s</w:t>
      </w:r>
      <w:r w:rsidR="00482B89">
        <w:rPr>
          <w:sz w:val="24"/>
          <w:szCs w:val="24"/>
        </w:rPr>
        <w:t>.</w:t>
      </w:r>
    </w:p>
    <w:p w14:paraId="7C51AFAD" w14:textId="77777777" w:rsidR="00A13B1E" w:rsidRPr="00970171" w:rsidRDefault="00482B89" w:rsidP="00A13B1E">
      <w:pPr>
        <w:pStyle w:val="a4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Declare a variable</w:t>
      </w:r>
      <w:r w:rsidR="00A13B1E" w:rsidRPr="00970171">
        <w:rPr>
          <w:sz w:val="24"/>
          <w:szCs w:val="24"/>
        </w:rPr>
        <w:t xml:space="preserve"> named </w:t>
      </w:r>
      <w:r w:rsidR="00A13B1E" w:rsidRPr="00190137">
        <w:rPr>
          <w:rStyle w:val="CodeChar"/>
        </w:rPr>
        <w:t>result</w:t>
      </w:r>
      <w:r w:rsidR="00A13B1E" w:rsidRPr="00970171">
        <w:rPr>
          <w:sz w:val="24"/>
          <w:szCs w:val="24"/>
        </w:rPr>
        <w:t xml:space="preserve"> that will keep </w:t>
      </w:r>
      <w:r w:rsidR="00190137">
        <w:rPr>
          <w:sz w:val="24"/>
          <w:szCs w:val="24"/>
        </w:rPr>
        <w:t>the</w:t>
      </w:r>
      <w:r w:rsidR="00A13B1E" w:rsidRPr="00970171">
        <w:rPr>
          <w:sz w:val="24"/>
          <w:szCs w:val="24"/>
        </w:rPr>
        <w:t xml:space="preserve"> </w:t>
      </w:r>
      <w:r w:rsidR="00190137">
        <w:rPr>
          <w:sz w:val="24"/>
          <w:szCs w:val="24"/>
        </w:rPr>
        <w:t>result</w:t>
      </w:r>
      <w:r w:rsidR="00A13B1E" w:rsidRPr="00970171">
        <w:rPr>
          <w:sz w:val="24"/>
          <w:szCs w:val="24"/>
        </w:rPr>
        <w:t>.</w:t>
      </w:r>
    </w:p>
    <w:p w14:paraId="64CD7542" w14:textId="77777777" w:rsidR="00A13B1E" w:rsidRPr="00970171" w:rsidRDefault="00D478AD" w:rsidP="00D478AD">
      <w:pPr>
        <w:pStyle w:val="a4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3B4EC8CF" wp14:editId="587A7FEB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85718" w14:textId="77777777" w:rsidR="00A13B1E" w:rsidRPr="004323DF" w:rsidRDefault="00190137" w:rsidP="00A13B1E">
      <w:pPr>
        <w:pStyle w:val="a4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M</w:t>
      </w:r>
      <w:r w:rsidR="00A13B1E">
        <w:rPr>
          <w:sz w:val="24"/>
          <w:szCs w:val="24"/>
        </w:rPr>
        <w:t>ake several checks to find out the largest of the three numbers. Start with num1</w:t>
      </w:r>
      <w:r w:rsidR="00482B89">
        <w:rPr>
          <w:sz w:val="24"/>
          <w:szCs w:val="24"/>
        </w:rPr>
        <w:t>.</w:t>
      </w:r>
    </w:p>
    <w:p w14:paraId="75D1FFB1" w14:textId="77777777" w:rsidR="00A13B1E" w:rsidRPr="004323DF" w:rsidRDefault="00D478AD" w:rsidP="0005619D">
      <w:pPr>
        <w:pStyle w:val="a4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6E8A4897" wp14:editId="4A0FAA1D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B308D" w14:textId="77777777" w:rsidR="00A13B1E" w:rsidRPr="00A85F7C" w:rsidRDefault="00A13B1E" w:rsidP="00A13B1E">
      <w:pPr>
        <w:pStyle w:val="a4"/>
        <w:numPr>
          <w:ilvl w:val="0"/>
          <w:numId w:val="2"/>
        </w:numPr>
        <w:rPr>
          <w:sz w:val="24"/>
          <w:szCs w:val="24"/>
        </w:rPr>
      </w:pPr>
      <w:r w:rsidRPr="00A85F7C">
        <w:rPr>
          <w:sz w:val="24"/>
          <w:szCs w:val="24"/>
        </w:rPr>
        <w:t>Do the same for the others</w:t>
      </w:r>
      <w:r w:rsidR="00482B89">
        <w:rPr>
          <w:sz w:val="24"/>
          <w:szCs w:val="24"/>
        </w:rPr>
        <w:t>.</w:t>
      </w:r>
    </w:p>
    <w:p w14:paraId="23923F75" w14:textId="77777777" w:rsidR="00A13B1E" w:rsidRDefault="00D478AD" w:rsidP="0005619D">
      <w:pPr>
        <w:pStyle w:val="a4"/>
      </w:pPr>
      <w:r>
        <w:rPr>
          <w:noProof/>
          <w:lang w:val="bg-BG" w:eastAsia="bg-BG"/>
        </w:rPr>
        <w:lastRenderedPageBreak/>
        <w:drawing>
          <wp:inline distT="0" distB="0" distL="0" distR="0" wp14:anchorId="55FDEBAE" wp14:editId="0947678D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921C1" w14:textId="77777777" w:rsidR="00A13B1E" w:rsidRPr="00A85F7C" w:rsidRDefault="00190137" w:rsidP="00A13B1E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A13B1E" w:rsidRPr="00A85F7C">
        <w:rPr>
          <w:sz w:val="24"/>
          <w:szCs w:val="24"/>
        </w:rPr>
        <w:t>rint the result on the console</w:t>
      </w:r>
      <w:r w:rsidR="00482B89">
        <w:rPr>
          <w:sz w:val="24"/>
          <w:szCs w:val="24"/>
        </w:rPr>
        <w:t>.</w:t>
      </w:r>
    </w:p>
    <w:p w14:paraId="59B0B012" w14:textId="77777777" w:rsidR="00A13B1E" w:rsidRDefault="00D478AD" w:rsidP="0005619D">
      <w:pPr>
        <w:pStyle w:val="a4"/>
      </w:pPr>
      <w:r>
        <w:rPr>
          <w:noProof/>
          <w:lang w:val="bg-BG" w:eastAsia="bg-BG"/>
        </w:rPr>
        <w:drawing>
          <wp:inline distT="0" distB="0" distL="0" distR="0" wp14:anchorId="135C50EF" wp14:editId="5799A9F4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2D40F" w14:textId="4D514F25" w:rsidR="00FC3EE1" w:rsidRPr="00FC3EE1" w:rsidRDefault="00FC3EE1" w:rsidP="00FC3EE1">
      <w:pPr>
        <w:pStyle w:val="2"/>
      </w:pPr>
      <w:r>
        <w:t>Circle Area</w:t>
      </w:r>
    </w:p>
    <w:p w14:paraId="6C478601" w14:textId="77777777" w:rsidR="004F3147" w:rsidRPr="00D41E61" w:rsidRDefault="00217ACD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CE71F2">
        <w:rPr>
          <w:rFonts w:asciiTheme="minorHAnsi" w:hAnsiTheme="minorHAnsi" w:cstheme="minorHAnsi"/>
          <w:b/>
          <w:sz w:val="24"/>
          <w:szCs w:val="24"/>
          <w:lang w:val="en-GB"/>
        </w:rPr>
        <w:t>a single argument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5E539A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input. </w:t>
      </w:r>
    </w:p>
    <w:p w14:paraId="0EECB746" w14:textId="77777777" w:rsidR="004F3147" w:rsidRPr="00CE71F2" w:rsidRDefault="004F3147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190137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C</w:t>
      </w:r>
      <w:r w:rsidR="00217ACD" w:rsidRPr="00190137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heck the type</w:t>
      </w:r>
      <w:r w:rsidR="00217ACD" w:rsidRPr="00190137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of 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the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input argument. If it is a </w:t>
      </w:r>
      <w:r w:rsidR="00217ACD" w:rsidRPr="00190137">
        <w:rPr>
          <w:rFonts w:asciiTheme="minorHAnsi" w:hAnsiTheme="minorHAnsi" w:cstheme="minorHAnsi"/>
          <w:b/>
          <w:sz w:val="24"/>
          <w:szCs w:val="24"/>
          <w:lang w:val="en-GB"/>
        </w:rPr>
        <w:t>number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,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assume it is the radius of a circle and </w:t>
      </w:r>
      <w:r w:rsidR="00217ACD" w:rsidRPr="00190137">
        <w:rPr>
          <w:rFonts w:asciiTheme="minorHAnsi" w:hAnsiTheme="minorHAnsi" w:cstheme="minorHAnsi"/>
          <w:b/>
          <w:sz w:val="24"/>
          <w:szCs w:val="24"/>
          <w:lang w:val="en-GB"/>
        </w:rPr>
        <w:t>calculate the circle area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.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Print the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71F2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A3FA2EA" w14:textId="77777777" w:rsidR="00217ACD" w:rsidRPr="00D41E61" w:rsidRDefault="004F3147" w:rsidP="00E351C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="00190137" w:rsidRPr="00190137">
        <w:rPr>
          <w:rFonts w:asciiTheme="minorHAnsi" w:hAnsiTheme="minorHAnsi" w:cstheme="minorHAnsi"/>
          <w:b/>
          <w:sz w:val="24"/>
          <w:szCs w:val="24"/>
          <w:lang w:val="en-US"/>
        </w:rPr>
        <w:t>NOT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a number, print the following text on the console: </w:t>
      </w:r>
      <w:r w:rsidR="00190137">
        <w:rPr>
          <w:rFonts w:asciiTheme="minorHAnsi" w:hAnsiTheme="minorHAnsi" w:cstheme="minorHAnsi"/>
          <w:sz w:val="24"/>
          <w:szCs w:val="24"/>
          <w:lang w:val="en-US"/>
        </w:rPr>
        <w:br/>
      </w:r>
      <w:r w:rsidR="005E539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="005E539A" w:rsidRPr="00190137">
        <w:rPr>
          <w:rStyle w:val="CodeChar"/>
        </w:rPr>
        <w:t>We can</w:t>
      </w:r>
      <w:r w:rsidRPr="00190137">
        <w:rPr>
          <w:rStyle w:val="CodeChar"/>
        </w:rPr>
        <w:t>not calculate the circle area, because we</w:t>
      </w:r>
      <w:r w:rsidR="00991846" w:rsidRPr="00190137">
        <w:rPr>
          <w:rStyle w:val="CodeChar"/>
        </w:rPr>
        <w:t xml:space="preserve"> receive a {type of argument}.</w:t>
      </w:r>
      <w:r w:rsidR="00991846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6659C478" w14:textId="77777777"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</w:t>
      </w:r>
      <w:r w:rsidR="00F26C5B">
        <w:rPr>
          <w:rFonts w:cstheme="minorHAnsi"/>
          <w:sz w:val="24"/>
          <w:szCs w:val="24"/>
        </w:rPr>
        <w:t xml:space="preserve"> as</w:t>
      </w:r>
      <w:r w:rsidRPr="00CE71F2">
        <w:rPr>
          <w:rFonts w:cstheme="minorHAnsi"/>
          <w:sz w:val="24"/>
          <w:szCs w:val="24"/>
        </w:rPr>
        <w:t xml:space="preserve"> </w:t>
      </w:r>
      <w:r w:rsidR="00E351C7" w:rsidRPr="00CE71F2">
        <w:rPr>
          <w:rFonts w:cstheme="minorHAnsi"/>
          <w:sz w:val="24"/>
          <w:szCs w:val="24"/>
        </w:rPr>
        <w:t xml:space="preserve">a </w:t>
      </w:r>
      <w:r w:rsidR="00E351C7" w:rsidRPr="00093F88">
        <w:rPr>
          <w:rFonts w:cstheme="minorHAnsi"/>
          <w:b/>
          <w:sz w:val="24"/>
          <w:szCs w:val="24"/>
        </w:rPr>
        <w:t>single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1CD32B27" w14:textId="77777777"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="00190137">
        <w:rPr>
          <w:rFonts w:cstheme="minorHAnsi"/>
          <w:sz w:val="24"/>
          <w:szCs w:val="24"/>
        </w:rPr>
        <w:t xml:space="preserve"> should be printed on</w:t>
      </w:r>
      <w:r w:rsidRPr="00CE71F2">
        <w:rPr>
          <w:rFonts w:cstheme="minorHAnsi"/>
          <w:sz w:val="24"/>
          <w:szCs w:val="24"/>
        </w:rPr>
        <w:t xml:space="preserve"> the console.</w:t>
      </w:r>
    </w:p>
    <w:p w14:paraId="6C2B3ECC" w14:textId="77777777" w:rsidR="00217ACD" w:rsidRDefault="00BC703A" w:rsidP="00217ACD">
      <w:pPr>
        <w:pStyle w:val="3"/>
      </w:pPr>
      <w:r>
        <w:t>Example</w:t>
      </w:r>
    </w:p>
    <w:tbl>
      <w:tblPr>
        <w:tblStyle w:val="a6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1746"/>
        <w:gridCol w:w="540"/>
        <w:gridCol w:w="1710"/>
        <w:gridCol w:w="4050"/>
      </w:tblGrid>
      <w:tr w:rsidR="00217ACD" w:rsidRPr="00603773" w14:paraId="4DD80347" w14:textId="77777777" w:rsidTr="00991846">
        <w:tc>
          <w:tcPr>
            <w:tcW w:w="1106" w:type="dxa"/>
            <w:shd w:val="clear" w:color="auto" w:fill="D9D9D9" w:themeFill="background1" w:themeFillShade="D9"/>
          </w:tcPr>
          <w:p w14:paraId="52150AD3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0C4D1E17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05881F3E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2233A8E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2C8A39CC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217ACD" w:rsidRPr="0095466F" w14:paraId="4225C304" w14:textId="77777777" w:rsidTr="00991846">
        <w:trPr>
          <w:trHeight w:val="195"/>
        </w:trPr>
        <w:tc>
          <w:tcPr>
            <w:tcW w:w="1106" w:type="dxa"/>
          </w:tcPr>
          <w:p w14:paraId="73028F29" w14:textId="77777777" w:rsidR="00217ACD" w:rsidRPr="00922769" w:rsidRDefault="00E351C7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1746" w:type="dxa"/>
          </w:tcPr>
          <w:p w14:paraId="443B05F7" w14:textId="77777777" w:rsidR="00217ACD" w:rsidRPr="00A85F7C" w:rsidRDefault="00E351C7" w:rsidP="00E351C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E351C7">
              <w:rPr>
                <w:rFonts w:ascii="Consolas" w:hAnsi="Consolas"/>
                <w:noProof/>
                <w:sz w:val="24"/>
                <w:szCs w:val="24"/>
              </w:rPr>
              <w:t>78.54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760A821" w14:textId="77777777"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421EB3D5" w14:textId="77777777"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E351C7">
              <w:rPr>
                <w:rFonts w:ascii="Consolas" w:hAnsi="Consolas"/>
                <w:noProof/>
                <w:sz w:val="24"/>
                <w:szCs w:val="24"/>
              </w:rPr>
              <w:t>name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4050" w:type="dxa"/>
          </w:tcPr>
          <w:p w14:paraId="2EE5D4E9" w14:textId="77777777" w:rsidR="00217ACD" w:rsidRPr="00922769" w:rsidRDefault="00E351C7" w:rsidP="00E351C7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We can not calculate the circle area, because we receive a string.</w:t>
            </w:r>
          </w:p>
        </w:tc>
      </w:tr>
    </w:tbl>
    <w:p w14:paraId="3DB73829" w14:textId="77777777" w:rsidR="00217ACD" w:rsidRPr="00BE7D4A" w:rsidRDefault="00BE7D4A" w:rsidP="00BE7D4A">
      <w:pPr>
        <w:pStyle w:val="3"/>
      </w:pPr>
      <w:r>
        <w:t>Hints</w:t>
      </w:r>
    </w:p>
    <w:p w14:paraId="38F25037" w14:textId="77777777" w:rsidR="00217ACD" w:rsidRPr="00CE71F2" w:rsidRDefault="00217ACD" w:rsidP="00217ACD">
      <w:pPr>
        <w:pStyle w:val="a4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5E539A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71F2">
        <w:rPr>
          <w:sz w:val="24"/>
          <w:szCs w:val="24"/>
        </w:rPr>
        <w:t>a single argument</w:t>
      </w:r>
      <w:r w:rsidR="005E539A">
        <w:rPr>
          <w:sz w:val="24"/>
          <w:szCs w:val="24"/>
        </w:rPr>
        <w:t>.</w:t>
      </w:r>
    </w:p>
    <w:p w14:paraId="42FC2738" w14:textId="77777777" w:rsidR="00E351C7" w:rsidRPr="005E539A" w:rsidRDefault="00E351C7" w:rsidP="005E539A">
      <w:pPr>
        <w:pStyle w:val="a4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190137">
        <w:rPr>
          <w:rStyle w:val="CodeChar"/>
        </w:rPr>
        <w:t>result</w:t>
      </w:r>
      <w:r w:rsidRPr="00CE71F2">
        <w:rPr>
          <w:sz w:val="24"/>
          <w:szCs w:val="24"/>
        </w:rPr>
        <w:t xml:space="preserve"> that will keep your </w:t>
      </w:r>
      <w:r w:rsidR="00190137">
        <w:rPr>
          <w:sz w:val="24"/>
          <w:szCs w:val="24"/>
        </w:rPr>
        <w:t>result</w:t>
      </w:r>
      <w:r w:rsidR="005E539A">
        <w:rPr>
          <w:sz w:val="24"/>
          <w:szCs w:val="24"/>
        </w:rPr>
        <w:t>.</w:t>
      </w:r>
    </w:p>
    <w:p w14:paraId="5E7975FE" w14:textId="77777777" w:rsidR="00E351C7" w:rsidRDefault="00991846" w:rsidP="00FA512C">
      <w:pPr>
        <w:pStyle w:val="a4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3D19DA45" wp14:editId="23D760BC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08BA1" w14:textId="77777777" w:rsidR="00190137" w:rsidRDefault="00190137" w:rsidP="00273B2D">
      <w:pPr>
        <w:pStyle w:val="a4"/>
        <w:jc w:val="center"/>
        <w:rPr>
          <w:noProof/>
          <w:lang w:val="bg-BG" w:eastAsia="bg-BG"/>
        </w:rPr>
      </w:pPr>
    </w:p>
    <w:p w14:paraId="33E99115" w14:textId="77777777" w:rsidR="00190137" w:rsidRDefault="00190137" w:rsidP="00273B2D">
      <w:pPr>
        <w:pStyle w:val="a4"/>
        <w:jc w:val="center"/>
        <w:rPr>
          <w:noProof/>
          <w:lang w:val="bg-BG" w:eastAsia="bg-BG"/>
        </w:rPr>
      </w:pPr>
    </w:p>
    <w:p w14:paraId="226F9431" w14:textId="77777777" w:rsidR="00E351C7" w:rsidRPr="00991846" w:rsidRDefault="00190137" w:rsidP="00991846">
      <w:pPr>
        <w:pStyle w:val="a4"/>
        <w:numPr>
          <w:ilvl w:val="0"/>
          <w:numId w:val="28"/>
        </w:numPr>
        <w:rPr>
          <w:noProof/>
          <w:sz w:val="24"/>
          <w:szCs w:val="24"/>
          <w:lang w:val="bg-BG" w:eastAsia="bg-BG"/>
        </w:rPr>
      </w:pPr>
      <w:r>
        <w:rPr>
          <w:noProof/>
          <w:sz w:val="24"/>
          <w:szCs w:val="24"/>
          <w:lang w:eastAsia="bg-BG"/>
        </w:rPr>
        <w:lastRenderedPageBreak/>
        <w:t>C</w:t>
      </w:r>
      <w:r w:rsidR="00E351C7" w:rsidRPr="00991846">
        <w:rPr>
          <w:noProof/>
          <w:sz w:val="24"/>
          <w:szCs w:val="24"/>
          <w:lang w:eastAsia="bg-BG"/>
        </w:rPr>
        <w:t>heck the type of the input argument with</w:t>
      </w:r>
      <w:r>
        <w:rPr>
          <w:noProof/>
          <w:sz w:val="24"/>
          <w:szCs w:val="24"/>
          <w:lang w:eastAsia="bg-BG"/>
        </w:rPr>
        <w:t xml:space="preserve"> the</w:t>
      </w:r>
      <w:r w:rsidR="00E351C7" w:rsidRPr="00991846">
        <w:rPr>
          <w:noProof/>
          <w:sz w:val="24"/>
          <w:szCs w:val="24"/>
          <w:lang w:eastAsia="bg-BG"/>
        </w:rPr>
        <w:t xml:space="preserve"> </w:t>
      </w:r>
      <w:r w:rsidR="00E351C7" w:rsidRPr="00190137">
        <w:rPr>
          <w:rStyle w:val="CodeChar"/>
        </w:rPr>
        <w:t>typeof()</w:t>
      </w:r>
      <w:r>
        <w:rPr>
          <w:noProof/>
          <w:sz w:val="24"/>
          <w:szCs w:val="24"/>
          <w:lang w:eastAsia="bg-BG"/>
        </w:rPr>
        <w:t xml:space="preserve"> function.</w:t>
      </w:r>
    </w:p>
    <w:p w14:paraId="2D94F32B" w14:textId="77777777" w:rsidR="00E351C7" w:rsidRDefault="00991846" w:rsidP="005702CC">
      <w:pPr>
        <w:pStyle w:val="a4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18A6D3B5" wp14:editId="53147E33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18A85" w14:textId="77777777" w:rsidR="00E351C7" w:rsidRPr="00991846" w:rsidRDefault="00A43C04" w:rsidP="00991846">
      <w:pPr>
        <w:pStyle w:val="a4"/>
        <w:numPr>
          <w:ilvl w:val="0"/>
          <w:numId w:val="28"/>
        </w:numPr>
        <w:rPr>
          <w:noProof/>
          <w:sz w:val="24"/>
          <w:szCs w:val="24"/>
          <w:lang w:eastAsia="bg-BG"/>
        </w:rPr>
      </w:pPr>
      <w:r w:rsidRPr="00991846">
        <w:rPr>
          <w:noProof/>
          <w:sz w:val="24"/>
          <w:szCs w:val="24"/>
          <w:lang w:eastAsia="bg-BG"/>
        </w:rPr>
        <w:t xml:space="preserve">If the type is equal to </w:t>
      </w:r>
      <w:r w:rsidRPr="00033262">
        <w:rPr>
          <w:rStyle w:val="CodeChar"/>
        </w:rPr>
        <w:t>'number'</w:t>
      </w:r>
      <w:r w:rsidR="005E539A" w:rsidRPr="00991846">
        <w:rPr>
          <w:noProof/>
          <w:sz w:val="24"/>
          <w:szCs w:val="24"/>
          <w:lang w:eastAsia="bg-BG"/>
        </w:rPr>
        <w:t>,</w:t>
      </w:r>
      <w:r w:rsidRPr="00991846">
        <w:rPr>
          <w:noProof/>
          <w:sz w:val="24"/>
          <w:szCs w:val="24"/>
          <w:lang w:eastAsia="bg-BG"/>
        </w:rPr>
        <w:t xml:space="preserve"> calcu</w:t>
      </w:r>
      <w:r w:rsidR="00187196" w:rsidRPr="00991846">
        <w:rPr>
          <w:noProof/>
          <w:sz w:val="24"/>
          <w:szCs w:val="24"/>
          <w:lang w:eastAsia="bg-BG"/>
        </w:rPr>
        <w:t>late the circle area and print it on the console</w:t>
      </w:r>
      <w:r w:rsidRPr="00991846">
        <w:rPr>
          <w:noProof/>
          <w:sz w:val="24"/>
          <w:szCs w:val="24"/>
          <w:lang w:eastAsia="bg-BG"/>
        </w:rPr>
        <w:t xml:space="preserve"> </w:t>
      </w:r>
      <w:r w:rsidR="00187196" w:rsidRPr="00991846">
        <w:rPr>
          <w:noProof/>
          <w:sz w:val="24"/>
          <w:szCs w:val="24"/>
          <w:lang w:eastAsia="bg-BG"/>
        </w:rPr>
        <w:t>rounded to</w:t>
      </w:r>
      <w:r w:rsidR="008E4162" w:rsidRPr="00991846">
        <w:rPr>
          <w:noProof/>
          <w:sz w:val="24"/>
          <w:szCs w:val="24"/>
          <w:lang w:eastAsia="bg-BG"/>
        </w:rPr>
        <w:t xml:space="preserve"> two decimal places.</w:t>
      </w:r>
      <w:r w:rsidR="00190137">
        <w:rPr>
          <w:noProof/>
          <w:sz w:val="24"/>
          <w:szCs w:val="24"/>
          <w:lang w:eastAsia="bg-BG"/>
        </w:rPr>
        <w:t xml:space="preserve"> </w:t>
      </w:r>
      <w:r w:rsidR="008E4162" w:rsidRPr="00991846">
        <w:rPr>
          <w:noProof/>
          <w:sz w:val="24"/>
          <w:szCs w:val="24"/>
          <w:lang w:eastAsia="bg-BG"/>
        </w:rPr>
        <w:t xml:space="preserve">To do this, use the method </w:t>
      </w:r>
      <w:r w:rsidR="008E4162" w:rsidRPr="00991846">
        <w:rPr>
          <w:rStyle w:val="CodeChar"/>
          <w:lang w:eastAsia="bg-BG"/>
        </w:rPr>
        <w:t>toFixed().</w:t>
      </w:r>
      <w:r w:rsidR="00991846">
        <w:rPr>
          <w:rStyle w:val="CodeChar"/>
          <w:lang w:eastAsia="bg-BG"/>
        </w:rPr>
        <w:br/>
      </w:r>
      <w:r w:rsidR="008E4162" w:rsidRPr="00991846">
        <w:rPr>
          <w:noProof/>
          <w:sz w:val="24"/>
          <w:szCs w:val="24"/>
          <w:lang w:eastAsia="bg-BG"/>
        </w:rPr>
        <w:t>The </w:t>
      </w:r>
      <w:r w:rsidR="008E4162" w:rsidRPr="00991846">
        <w:rPr>
          <w:rStyle w:val="CodeChar"/>
          <w:lang w:eastAsia="bg-BG"/>
        </w:rPr>
        <w:t>Math.pow</w:t>
      </w:r>
      <w:r w:rsidR="00187196" w:rsidRPr="00991846">
        <w:rPr>
          <w:rStyle w:val="CodeChar"/>
          <w:lang w:eastAsia="bg-BG"/>
        </w:rPr>
        <w:t>()</w:t>
      </w:r>
      <w:r w:rsidR="00187196" w:rsidRPr="00991846">
        <w:rPr>
          <w:noProof/>
          <w:sz w:val="24"/>
          <w:szCs w:val="24"/>
          <w:lang w:eastAsia="bg-BG"/>
        </w:rPr>
        <w:t> function returns the base to the exponent power, that is, base</w:t>
      </w:r>
      <w:r w:rsidR="008E4162" w:rsidRPr="00991846">
        <w:rPr>
          <w:noProof/>
          <w:sz w:val="24"/>
          <w:szCs w:val="24"/>
          <w:lang w:eastAsia="bg-BG"/>
        </w:rPr>
        <w:t xml:space="preserve"> </w:t>
      </w:r>
      <w:r w:rsidR="00187196" w:rsidRPr="00A435E6">
        <w:rPr>
          <w:sz w:val="24"/>
          <w:szCs w:val="24"/>
          <w:lang w:eastAsia="bg-BG"/>
        </w:rPr>
        <w:t>exponent</w:t>
      </w:r>
      <w:r w:rsidR="00187196" w:rsidRPr="00A435E6">
        <w:rPr>
          <w:lang w:eastAsia="bg-BG"/>
        </w:rPr>
        <w:t>.</w:t>
      </w:r>
      <w:r w:rsidR="00187196" w:rsidRPr="00991846">
        <w:rPr>
          <w:noProof/>
          <w:sz w:val="24"/>
          <w:szCs w:val="24"/>
          <w:lang w:eastAsia="bg-BG"/>
        </w:rPr>
        <w:t xml:space="preserve"> </w:t>
      </w:r>
      <w:r w:rsidRPr="00991846">
        <w:rPr>
          <w:noProof/>
          <w:sz w:val="24"/>
          <w:szCs w:val="24"/>
          <w:lang w:eastAsia="bg-BG"/>
        </w:rPr>
        <w:t>You can find more i</w:t>
      </w:r>
      <w:r w:rsidR="00273B2D">
        <w:rPr>
          <w:noProof/>
          <w:sz w:val="24"/>
          <w:szCs w:val="24"/>
          <w:lang w:eastAsia="bg-BG"/>
        </w:rPr>
        <w:t xml:space="preserve">nformation about the area </w:t>
      </w:r>
      <w:hyperlink r:id="rId27" w:history="1">
        <w:r w:rsidR="00273B2D" w:rsidRPr="00273B2D">
          <w:rPr>
            <w:rStyle w:val="a3"/>
            <w:noProof/>
            <w:sz w:val="24"/>
            <w:szCs w:val="24"/>
            <w:lang w:eastAsia="bg-BG"/>
          </w:rPr>
          <w:t>here</w:t>
        </w:r>
      </w:hyperlink>
      <w:r w:rsidR="00273B2D">
        <w:rPr>
          <w:noProof/>
          <w:sz w:val="24"/>
          <w:szCs w:val="24"/>
          <w:lang w:eastAsia="bg-BG"/>
        </w:rPr>
        <w:t>:</w:t>
      </w:r>
    </w:p>
    <w:p w14:paraId="5B6BD83F" w14:textId="77777777" w:rsidR="00E351C7" w:rsidRDefault="00A435E6" w:rsidP="005702CC">
      <w:pPr>
        <w:pStyle w:val="a4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43A5440" wp14:editId="5CBF0067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D11C" w14:textId="77777777" w:rsidR="00E351C7" w:rsidRPr="00A435E6" w:rsidRDefault="00F3277E" w:rsidP="00A435E6">
      <w:pPr>
        <w:pStyle w:val="a4"/>
        <w:numPr>
          <w:ilvl w:val="0"/>
          <w:numId w:val="28"/>
        </w:numPr>
        <w:rPr>
          <w:noProof/>
          <w:sz w:val="24"/>
          <w:szCs w:val="24"/>
          <w:lang w:eastAsia="bg-BG"/>
        </w:rPr>
      </w:pPr>
      <w:r w:rsidRPr="00A435E6">
        <w:rPr>
          <w:noProof/>
          <w:sz w:val="24"/>
          <w:szCs w:val="24"/>
          <w:lang w:eastAsia="bg-BG"/>
        </w:rPr>
        <w:t xml:space="preserve">If the type is </w:t>
      </w:r>
      <w:r w:rsidR="00190137" w:rsidRPr="000D0313">
        <w:rPr>
          <w:b/>
          <w:bCs/>
          <w:noProof/>
          <w:sz w:val="24"/>
          <w:szCs w:val="24"/>
          <w:lang w:eastAsia="bg-BG"/>
        </w:rPr>
        <w:t>NOT</w:t>
      </w:r>
      <w:r w:rsidR="00190137">
        <w:rPr>
          <w:noProof/>
          <w:sz w:val="24"/>
          <w:szCs w:val="24"/>
          <w:lang w:eastAsia="bg-BG"/>
        </w:rPr>
        <w:t xml:space="preserve"> a</w:t>
      </w:r>
      <w:r w:rsidRPr="00A435E6">
        <w:rPr>
          <w:noProof/>
          <w:sz w:val="24"/>
          <w:szCs w:val="24"/>
          <w:lang w:eastAsia="bg-BG"/>
        </w:rPr>
        <w:t xml:space="preserve"> </w:t>
      </w:r>
      <w:r w:rsidRPr="000D0313">
        <w:rPr>
          <w:rStyle w:val="CodeChar"/>
        </w:rPr>
        <w:t>'number'</w:t>
      </w:r>
      <w:r w:rsidRPr="00A435E6">
        <w:rPr>
          <w:noProof/>
          <w:sz w:val="24"/>
          <w:szCs w:val="24"/>
          <w:lang w:eastAsia="bg-BG"/>
        </w:rPr>
        <w:t xml:space="preserve">, print the following </w:t>
      </w:r>
      <w:r w:rsidR="00CE71F2" w:rsidRPr="00A435E6">
        <w:rPr>
          <w:noProof/>
          <w:sz w:val="24"/>
          <w:szCs w:val="24"/>
          <w:lang w:eastAsia="bg-BG"/>
        </w:rPr>
        <w:t xml:space="preserve">text </w:t>
      </w:r>
      <w:r w:rsidRPr="00A435E6">
        <w:rPr>
          <w:noProof/>
          <w:sz w:val="24"/>
          <w:szCs w:val="24"/>
          <w:lang w:eastAsia="bg-BG"/>
        </w:rPr>
        <w:t>on the console:</w:t>
      </w:r>
    </w:p>
    <w:p w14:paraId="518A1269" w14:textId="77777777" w:rsidR="00B53207" w:rsidRDefault="00A435E6" w:rsidP="00D64F7C">
      <w:pPr>
        <w:pStyle w:val="a4"/>
        <w:jc w:val="both"/>
        <w:rPr>
          <w:noProof/>
          <w:lang w:eastAsia="bg-BG"/>
        </w:rPr>
      </w:pPr>
      <w:r>
        <w:rPr>
          <w:noProof/>
          <w:lang w:val="bg-BG" w:eastAsia="bg-BG"/>
        </w:rPr>
        <w:drawing>
          <wp:inline distT="0" distB="0" distL="0" distR="0" wp14:anchorId="267F5180" wp14:editId="7D666C6B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12DEC" w14:textId="3113A873" w:rsidR="00B53207" w:rsidRPr="00B53207" w:rsidRDefault="00B53207" w:rsidP="00FC3EE1">
      <w:pPr>
        <w:pStyle w:val="2"/>
        <w:rPr>
          <w:noProof/>
          <w:lang w:eastAsia="bg-BG"/>
        </w:rPr>
      </w:pPr>
      <w:r w:rsidRPr="00B53207">
        <w:rPr>
          <w:noProof/>
          <w:lang w:eastAsia="bg-BG"/>
        </w:rPr>
        <w:t>Square of Stars</w:t>
      </w:r>
    </w:p>
    <w:p w14:paraId="177B802B" w14:textId="77777777" w:rsidR="00B53207" w:rsidRPr="00190137" w:rsidRDefault="00190137" w:rsidP="00B53207">
      <w:pPr>
        <w:rPr>
          <w:sz w:val="24"/>
          <w:szCs w:val="24"/>
        </w:rPr>
      </w:pPr>
      <w:r>
        <w:rPr>
          <w:sz w:val="24"/>
          <w:szCs w:val="24"/>
        </w:rPr>
        <w:t>Write a</w:t>
      </w:r>
      <w:r w:rsidR="00B53207" w:rsidRPr="00190137">
        <w:rPr>
          <w:sz w:val="24"/>
          <w:szCs w:val="24"/>
        </w:rPr>
        <w:t xml:space="preserve"> function that </w:t>
      </w:r>
      <w:r w:rsidRPr="00190137">
        <w:rPr>
          <w:b/>
          <w:sz w:val="24"/>
          <w:szCs w:val="24"/>
        </w:rPr>
        <w:t>prints</w:t>
      </w:r>
      <w:r w:rsidR="00B53207" w:rsidRPr="00190137">
        <w:rPr>
          <w:b/>
          <w:sz w:val="24"/>
          <w:szCs w:val="24"/>
        </w:rPr>
        <w:t xml:space="preserve"> a rectangle</w:t>
      </w:r>
      <w:r w:rsidR="00B53207" w:rsidRPr="00190137">
        <w:rPr>
          <w:sz w:val="24"/>
          <w:szCs w:val="24"/>
        </w:rPr>
        <w:t xml:space="preserve"> made of </w:t>
      </w:r>
      <w:r w:rsidR="00B53207" w:rsidRPr="00190137">
        <w:rPr>
          <w:b/>
          <w:sz w:val="24"/>
          <w:szCs w:val="24"/>
        </w:rPr>
        <w:t>stars</w:t>
      </w:r>
      <w:r w:rsidR="00B53207" w:rsidRPr="00190137">
        <w:rPr>
          <w:sz w:val="24"/>
          <w:szCs w:val="24"/>
        </w:rPr>
        <w:t xml:space="preserve"> with </w:t>
      </w:r>
      <w:r w:rsidR="00B53207" w:rsidRPr="00517E60">
        <w:rPr>
          <w:bCs/>
          <w:sz w:val="24"/>
          <w:szCs w:val="24"/>
        </w:rPr>
        <w:t>variable</w:t>
      </w:r>
      <w:r w:rsidR="00B53207" w:rsidRPr="00190137">
        <w:rPr>
          <w:b/>
          <w:sz w:val="24"/>
          <w:szCs w:val="24"/>
        </w:rPr>
        <w:t xml:space="preserve"> </w:t>
      </w:r>
      <w:r w:rsidR="00B53207" w:rsidRPr="00901725">
        <w:rPr>
          <w:rStyle w:val="CodeChar"/>
        </w:rPr>
        <w:t>size</w:t>
      </w:r>
      <w:r w:rsidR="00B53207" w:rsidRPr="00190137">
        <w:rPr>
          <w:sz w:val="24"/>
          <w:szCs w:val="24"/>
        </w:rPr>
        <w:t xml:space="preserve">, depending on an input parameter. If there is </w:t>
      </w:r>
      <w:r w:rsidR="00B53207" w:rsidRPr="002E1F8E">
        <w:rPr>
          <w:b/>
          <w:sz w:val="24"/>
          <w:szCs w:val="24"/>
        </w:rPr>
        <w:t>no parameter</w:t>
      </w:r>
      <w:r w:rsidR="00B53207" w:rsidRPr="00190137">
        <w:rPr>
          <w:sz w:val="24"/>
          <w:szCs w:val="24"/>
        </w:rPr>
        <w:t xml:space="preserve"> specified, the rectangle should </w:t>
      </w:r>
      <w:r w:rsidR="00B53207" w:rsidRPr="002E1F8E">
        <w:rPr>
          <w:b/>
          <w:sz w:val="24"/>
          <w:szCs w:val="24"/>
        </w:rPr>
        <w:t>always</w:t>
      </w:r>
      <w:r w:rsidR="00B53207" w:rsidRPr="00190137">
        <w:rPr>
          <w:sz w:val="24"/>
          <w:szCs w:val="24"/>
        </w:rPr>
        <w:t xml:space="preserve"> be of </w:t>
      </w:r>
      <w:r w:rsidR="00B53207" w:rsidRPr="002E1F8E">
        <w:rPr>
          <w:b/>
          <w:sz w:val="24"/>
          <w:szCs w:val="24"/>
        </w:rPr>
        <w:t>size 5</w:t>
      </w:r>
      <w:r w:rsidR="00B53207" w:rsidRPr="00190137">
        <w:rPr>
          <w:sz w:val="24"/>
          <w:szCs w:val="24"/>
        </w:rPr>
        <w:t>. Look at the examples to get an idea.</w:t>
      </w:r>
    </w:p>
    <w:p w14:paraId="77F0A565" w14:textId="77777777" w:rsidR="00B53207" w:rsidRPr="00190137" w:rsidRDefault="00B53207" w:rsidP="00B53207">
      <w:pPr>
        <w:rPr>
          <w:sz w:val="24"/>
          <w:szCs w:val="24"/>
        </w:rPr>
      </w:pPr>
      <w:r w:rsidRPr="00190137">
        <w:rPr>
          <w:sz w:val="24"/>
          <w:szCs w:val="24"/>
        </w:rPr>
        <w:t xml:space="preserve">The </w:t>
      </w:r>
      <w:r w:rsidRPr="00190137">
        <w:rPr>
          <w:b/>
          <w:sz w:val="24"/>
          <w:szCs w:val="24"/>
        </w:rPr>
        <w:t>input</w:t>
      </w:r>
      <w:r w:rsidRPr="00190137">
        <w:rPr>
          <w:sz w:val="24"/>
          <w:szCs w:val="24"/>
        </w:rPr>
        <w:t xml:space="preserve"> comes as a single </w:t>
      </w:r>
      <w:r w:rsidRPr="002E1F8E">
        <w:rPr>
          <w:b/>
          <w:sz w:val="24"/>
          <w:szCs w:val="24"/>
        </w:rPr>
        <w:t>number</w:t>
      </w:r>
      <w:r w:rsidRPr="00190137">
        <w:rPr>
          <w:sz w:val="24"/>
          <w:szCs w:val="24"/>
        </w:rPr>
        <w:t xml:space="preserve"> argument.</w:t>
      </w:r>
    </w:p>
    <w:p w14:paraId="6606013C" w14:textId="77777777" w:rsidR="00B53207" w:rsidRPr="00190137" w:rsidRDefault="00B53207" w:rsidP="00B53207">
      <w:pPr>
        <w:rPr>
          <w:sz w:val="24"/>
          <w:szCs w:val="24"/>
        </w:rPr>
      </w:pPr>
      <w:r w:rsidRPr="00190137">
        <w:rPr>
          <w:sz w:val="24"/>
          <w:szCs w:val="24"/>
        </w:rPr>
        <w:t xml:space="preserve">The </w:t>
      </w:r>
      <w:r w:rsidRPr="00190137">
        <w:rPr>
          <w:b/>
          <w:sz w:val="24"/>
          <w:szCs w:val="24"/>
        </w:rPr>
        <w:t>output</w:t>
      </w:r>
      <w:r w:rsidRPr="00190137">
        <w:rPr>
          <w:sz w:val="24"/>
          <w:szCs w:val="24"/>
        </w:rPr>
        <w:t xml:space="preserve"> is a series of lines printed on the console, forming a rectangle of variable size</w:t>
      </w:r>
      <w:r w:rsidR="002E1F8E">
        <w:rPr>
          <w:sz w:val="24"/>
          <w:szCs w:val="24"/>
        </w:rPr>
        <w:t>.</w:t>
      </w:r>
    </w:p>
    <w:p w14:paraId="0F6A4A38" w14:textId="77777777" w:rsidR="00B53207" w:rsidRDefault="00B53207" w:rsidP="00B53207">
      <w:pPr>
        <w:pStyle w:val="3"/>
      </w:pPr>
      <w:r>
        <w:t>Examples</w:t>
      </w:r>
    </w:p>
    <w:tbl>
      <w:tblPr>
        <w:tblStyle w:val="a6"/>
        <w:tblW w:w="80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  <w:gridCol w:w="363"/>
        <w:gridCol w:w="936"/>
        <w:gridCol w:w="936"/>
      </w:tblGrid>
      <w:tr w:rsidR="00B53207" w:rsidRPr="00603773" w14:paraId="5BD78E3F" w14:textId="77777777" w:rsidTr="00F31083">
        <w:tc>
          <w:tcPr>
            <w:tcW w:w="769" w:type="dxa"/>
            <w:shd w:val="clear" w:color="auto" w:fill="D9D9D9" w:themeFill="background1" w:themeFillShade="D9"/>
          </w:tcPr>
          <w:p w14:paraId="7BADFDA3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CE8585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5892D541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40C06E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C7212D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4A18DA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8A82D0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6D32F9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D6995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36" w:type="dxa"/>
            <w:shd w:val="clear" w:color="auto" w:fill="D9D9D9" w:themeFill="background1" w:themeFillShade="D9"/>
          </w:tcPr>
          <w:p w14:paraId="29C56976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56B98F4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5E0A664A" w14:textId="77777777" w:rsidTr="00F31083">
        <w:tc>
          <w:tcPr>
            <w:tcW w:w="769" w:type="dxa"/>
          </w:tcPr>
          <w:p w14:paraId="7778FD45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77993FF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4D37E954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74FF2C6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86DE5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</w:t>
            </w:r>
          </w:p>
          <w:p w14:paraId="677CE6CC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AEFCA5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7D1F2C4A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2FF317BB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1BE23CB9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51404C3D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2AB9A17E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2E7536B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61C1D3F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36" w:type="dxa"/>
          </w:tcPr>
          <w:p w14:paraId="63EC91E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36" w:type="dxa"/>
          </w:tcPr>
          <w:p w14:paraId="05A5299A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2C39A9A6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3B2E21B1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73CF5BB7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  <w:p w14:paraId="74FE6234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*****</w:t>
            </w:r>
          </w:p>
        </w:tc>
      </w:tr>
    </w:tbl>
    <w:p w14:paraId="50031965" w14:textId="7003850F" w:rsidR="00B53207" w:rsidRDefault="00B53207" w:rsidP="00B53207">
      <w:pPr>
        <w:rPr>
          <w:noProof/>
          <w:lang w:eastAsia="bg-BG"/>
        </w:rPr>
      </w:pPr>
    </w:p>
    <w:p w14:paraId="21F222D7" w14:textId="693EBD35" w:rsidR="00B53207" w:rsidRDefault="00B53207" w:rsidP="00B53207">
      <w:pPr>
        <w:pStyle w:val="2"/>
        <w:ind w:left="357" w:hanging="357"/>
      </w:pPr>
      <w:r>
        <w:t>Day of Week</w:t>
      </w:r>
    </w:p>
    <w:p w14:paraId="71D74565" w14:textId="5BBADA39" w:rsidR="00517E60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t xml:space="preserve">Write a function that prints a number between 1 and 7 when a </w:t>
      </w:r>
      <w:r w:rsidRPr="002E1F8E">
        <w:rPr>
          <w:b/>
          <w:sz w:val="24"/>
          <w:szCs w:val="24"/>
        </w:rPr>
        <w:t>day of the week</w:t>
      </w:r>
      <w:r w:rsidRPr="002E1F8E">
        <w:rPr>
          <w:sz w:val="24"/>
          <w:szCs w:val="24"/>
        </w:rPr>
        <w:t xml:space="preserve"> is passed to it as a string and an </w:t>
      </w:r>
      <w:r w:rsidRPr="002E1F8E">
        <w:rPr>
          <w:b/>
          <w:sz w:val="24"/>
          <w:szCs w:val="24"/>
        </w:rPr>
        <w:t>error message</w:t>
      </w:r>
      <w:r w:rsidRPr="002E1F8E">
        <w:rPr>
          <w:sz w:val="24"/>
          <w:szCs w:val="24"/>
        </w:rPr>
        <w:t xml:space="preserve"> if the string is </w:t>
      </w:r>
      <w:r w:rsidRPr="002E1F8E">
        <w:rPr>
          <w:b/>
          <w:sz w:val="24"/>
          <w:szCs w:val="24"/>
        </w:rPr>
        <w:t>not recognized</w:t>
      </w:r>
      <w:r w:rsidRPr="002E1F8E">
        <w:rPr>
          <w:sz w:val="24"/>
          <w:szCs w:val="24"/>
        </w:rPr>
        <w:t>.</w:t>
      </w:r>
    </w:p>
    <w:p w14:paraId="6A8E3218" w14:textId="77777777" w:rsidR="00B53207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t xml:space="preserve">The </w:t>
      </w:r>
      <w:r w:rsidRPr="002E1F8E">
        <w:rPr>
          <w:b/>
          <w:sz w:val="24"/>
          <w:szCs w:val="24"/>
        </w:rPr>
        <w:t>input</w:t>
      </w:r>
      <w:r w:rsidRPr="002E1F8E">
        <w:rPr>
          <w:sz w:val="24"/>
          <w:szCs w:val="24"/>
        </w:rPr>
        <w:t xml:space="preserve"> comes as a single string argument.</w:t>
      </w:r>
    </w:p>
    <w:p w14:paraId="6C24AD0A" w14:textId="77777777" w:rsidR="00B53207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lastRenderedPageBreak/>
        <w:t xml:space="preserve">The </w:t>
      </w:r>
      <w:r w:rsidRPr="002E1F8E">
        <w:rPr>
          <w:b/>
          <w:sz w:val="24"/>
          <w:szCs w:val="24"/>
        </w:rPr>
        <w:t>output</w:t>
      </w:r>
      <w:r w:rsidRPr="002E1F8E">
        <w:rPr>
          <w:sz w:val="24"/>
          <w:szCs w:val="24"/>
        </w:rPr>
        <w:t xml:space="preserve"> should be retu</w:t>
      </w:r>
      <w:r w:rsidR="002E1F8E">
        <w:rPr>
          <w:sz w:val="24"/>
          <w:szCs w:val="24"/>
        </w:rPr>
        <w:t>rned as a result</w:t>
      </w:r>
      <w:r w:rsidRPr="002E1F8E">
        <w:rPr>
          <w:sz w:val="24"/>
          <w:szCs w:val="24"/>
        </w:rPr>
        <w:t>.</w:t>
      </w:r>
    </w:p>
    <w:p w14:paraId="560F4F2B" w14:textId="77777777" w:rsidR="00B53207" w:rsidRDefault="00B53207" w:rsidP="00B53207">
      <w:pPr>
        <w:pStyle w:val="3"/>
      </w:pPr>
      <w:r>
        <w:t>Examples</w:t>
      </w:r>
    </w:p>
    <w:tbl>
      <w:tblPr>
        <w:tblStyle w:val="a6"/>
        <w:tblW w:w="100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360"/>
        <w:gridCol w:w="1701"/>
        <w:gridCol w:w="1134"/>
        <w:gridCol w:w="360"/>
        <w:gridCol w:w="2551"/>
        <w:gridCol w:w="1134"/>
      </w:tblGrid>
      <w:tr w:rsidR="00B53207" w:rsidRPr="00603773" w14:paraId="07058771" w14:textId="77777777" w:rsidTr="00F31083">
        <w:tc>
          <w:tcPr>
            <w:tcW w:w="1701" w:type="dxa"/>
            <w:shd w:val="clear" w:color="auto" w:fill="D9D9D9" w:themeFill="background1" w:themeFillShade="D9"/>
          </w:tcPr>
          <w:p w14:paraId="245D0C4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0ABAEBF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55B916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54E6093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7FC52EF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064708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79DFDE3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5BC0F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6ADD066" w14:textId="77777777" w:rsidTr="00F31083">
        <w:tc>
          <w:tcPr>
            <w:tcW w:w="1701" w:type="dxa"/>
          </w:tcPr>
          <w:p w14:paraId="7A299BC4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4" w:type="dxa"/>
          </w:tcPr>
          <w:p w14:paraId="2949A45E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09336EDD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14:paraId="1530B70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1134" w:type="dxa"/>
          </w:tcPr>
          <w:p w14:paraId="08EB525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C31E5C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551" w:type="dxa"/>
          </w:tcPr>
          <w:p w14:paraId="46709D31" w14:textId="77777777" w:rsidR="00B53207" w:rsidRPr="0095466F" w:rsidRDefault="00BE4059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1134" w:type="dxa"/>
          </w:tcPr>
          <w:p w14:paraId="694B3E9C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52097D8" w14:textId="77777777" w:rsidR="00B53207" w:rsidRDefault="00B53207" w:rsidP="00B53207">
      <w:pPr>
        <w:pStyle w:val="2"/>
        <w:ind w:left="357" w:hanging="357"/>
      </w:pPr>
      <w:r>
        <w:t>Functional Calculator</w:t>
      </w:r>
    </w:p>
    <w:p w14:paraId="5E6E1B8C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>Write a pro</w:t>
      </w:r>
      <w:r w:rsidR="002B0399">
        <w:rPr>
          <w:sz w:val="24"/>
          <w:szCs w:val="24"/>
        </w:rPr>
        <w:t xml:space="preserve">gram that receives </w:t>
      </w:r>
      <w:r w:rsidR="002B0399" w:rsidRPr="002B0399">
        <w:rPr>
          <w:b/>
          <w:sz w:val="24"/>
          <w:szCs w:val="24"/>
        </w:rPr>
        <w:t>two numbers</w:t>
      </w:r>
      <w:r w:rsidRPr="002B0399">
        <w:rPr>
          <w:sz w:val="24"/>
          <w:szCs w:val="24"/>
        </w:rPr>
        <w:t xml:space="preserve"> and an </w:t>
      </w:r>
      <w:r w:rsidRPr="002B0399">
        <w:rPr>
          <w:b/>
          <w:sz w:val="24"/>
          <w:szCs w:val="24"/>
        </w:rPr>
        <w:t>operator</w:t>
      </w:r>
      <w:r w:rsidRPr="002B0399">
        <w:rPr>
          <w:sz w:val="24"/>
          <w:szCs w:val="24"/>
        </w:rPr>
        <w:t xml:space="preserve"> and performs a calculation between the variables, using the operator. Store the different functions in variables and pass them to your calculator.</w:t>
      </w:r>
    </w:p>
    <w:p w14:paraId="4123C125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input</w:t>
      </w:r>
      <w:r w:rsidRPr="002B0399">
        <w:rPr>
          <w:sz w:val="24"/>
          <w:szCs w:val="24"/>
        </w:rPr>
        <w:t xml:space="preserve"> comes as three arguments </w:t>
      </w:r>
      <w:r w:rsidR="00517E60">
        <w:rPr>
          <w:sz w:val="24"/>
          <w:szCs w:val="24"/>
        </w:rPr>
        <w:t>-</w:t>
      </w:r>
      <w:r w:rsidRPr="002B0399">
        <w:rPr>
          <w:sz w:val="24"/>
          <w:szCs w:val="24"/>
        </w:rPr>
        <w:t xml:space="preserve"> two </w:t>
      </w:r>
      <w:r w:rsidRPr="002B0399">
        <w:rPr>
          <w:noProof/>
          <w:sz w:val="24"/>
          <w:szCs w:val="24"/>
        </w:rPr>
        <w:t>numbers,</w:t>
      </w:r>
      <w:r w:rsidRPr="002B0399">
        <w:rPr>
          <w:sz w:val="24"/>
          <w:szCs w:val="24"/>
        </w:rPr>
        <w:t xml:space="preserve"> and a string, representing the operator.</w:t>
      </w:r>
    </w:p>
    <w:p w14:paraId="13B588E1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output</w:t>
      </w:r>
      <w:r w:rsidRPr="002B0399">
        <w:rPr>
          <w:sz w:val="24"/>
          <w:szCs w:val="24"/>
        </w:rPr>
        <w:t xml:space="preserve"> should be printed on the console.</w:t>
      </w:r>
    </w:p>
    <w:p w14:paraId="3650CA73" w14:textId="77777777" w:rsidR="00B53207" w:rsidRDefault="00B53207" w:rsidP="00B53207">
      <w:pPr>
        <w:pStyle w:val="3"/>
      </w:pPr>
      <w:r>
        <w:t>Examples</w:t>
      </w:r>
    </w:p>
    <w:tbl>
      <w:tblPr>
        <w:tblStyle w:val="a6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2"/>
        <w:gridCol w:w="900"/>
        <w:gridCol w:w="253"/>
        <w:gridCol w:w="2267"/>
        <w:gridCol w:w="900"/>
        <w:gridCol w:w="270"/>
        <w:gridCol w:w="2610"/>
        <w:gridCol w:w="990"/>
      </w:tblGrid>
      <w:tr w:rsidR="00B53207" w:rsidRPr="00603773" w14:paraId="09298AC8" w14:textId="77777777" w:rsidTr="00F31083">
        <w:tc>
          <w:tcPr>
            <w:tcW w:w="2042" w:type="dxa"/>
            <w:shd w:val="clear" w:color="auto" w:fill="D9D9D9" w:themeFill="background1" w:themeFillShade="D9"/>
          </w:tcPr>
          <w:p w14:paraId="547365C8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6A1498D9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53" w:type="dxa"/>
            <w:vMerge w:val="restart"/>
            <w:tcBorders>
              <w:top w:val="nil"/>
            </w:tcBorders>
            <w:shd w:val="clear" w:color="auto" w:fill="auto"/>
          </w:tcPr>
          <w:p w14:paraId="3338ABF4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7" w:type="dxa"/>
            <w:shd w:val="clear" w:color="auto" w:fill="D9D9D9" w:themeFill="background1" w:themeFillShade="D9"/>
          </w:tcPr>
          <w:p w14:paraId="2029716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70F14ED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6B868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610" w:type="dxa"/>
            <w:shd w:val="clear" w:color="auto" w:fill="D9D9D9" w:themeFill="background1" w:themeFillShade="D9"/>
          </w:tcPr>
          <w:p w14:paraId="5C1571EA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DBFFBB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26E90229" w14:textId="77777777" w:rsidTr="00F31083">
        <w:tc>
          <w:tcPr>
            <w:tcW w:w="2042" w:type="dxa"/>
          </w:tcPr>
          <w:p w14:paraId="19BDDD92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2, 4, '+'</w:t>
            </w:r>
          </w:p>
        </w:tc>
        <w:tc>
          <w:tcPr>
            <w:tcW w:w="900" w:type="dxa"/>
          </w:tcPr>
          <w:p w14:paraId="23E9E562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53" w:type="dxa"/>
            <w:vMerge/>
            <w:tcBorders>
              <w:bottom w:val="nil"/>
            </w:tcBorders>
          </w:tcPr>
          <w:p w14:paraId="5F11B50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267" w:type="dxa"/>
          </w:tcPr>
          <w:p w14:paraId="455B5C09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3, 3, '/'</w:t>
            </w:r>
          </w:p>
        </w:tc>
        <w:tc>
          <w:tcPr>
            <w:tcW w:w="900" w:type="dxa"/>
          </w:tcPr>
          <w:p w14:paraId="5CE69478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4DA9936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610" w:type="dxa"/>
          </w:tcPr>
          <w:p w14:paraId="21346963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18, -1, '*'</w:t>
            </w:r>
          </w:p>
        </w:tc>
        <w:tc>
          <w:tcPr>
            <w:tcW w:w="990" w:type="dxa"/>
          </w:tcPr>
          <w:p w14:paraId="72BBBA5A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-18</w:t>
            </w:r>
          </w:p>
        </w:tc>
      </w:tr>
    </w:tbl>
    <w:p w14:paraId="5404B549" w14:textId="77777777" w:rsidR="00B53207" w:rsidRPr="003B4C76" w:rsidRDefault="00B53207" w:rsidP="00B53207">
      <w:pPr>
        <w:pStyle w:val="2"/>
        <w:ind w:left="357" w:hanging="357"/>
      </w:pPr>
      <w:r>
        <w:t>Aggregate Elements</w:t>
      </w:r>
    </w:p>
    <w:p w14:paraId="53AB9BEB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>Write a program that performs different operations on an array of elements. Implement the following operations:</w:t>
      </w:r>
    </w:p>
    <w:p w14:paraId="79895D82" w14:textId="77777777" w:rsidR="00B53207" w:rsidRPr="002B0399" w:rsidRDefault="00B53207" w:rsidP="00B53207">
      <w:pPr>
        <w:pStyle w:val="a4"/>
        <w:numPr>
          <w:ilvl w:val="0"/>
          <w:numId w:val="31"/>
        </w:numPr>
        <w:rPr>
          <w:b/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Sum(a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calculates the sum all elements from the input array</w:t>
      </w:r>
    </w:p>
    <w:p w14:paraId="25D54DF2" w14:textId="77777777" w:rsidR="00B53207" w:rsidRPr="002B0399" w:rsidRDefault="00B53207" w:rsidP="00B53207">
      <w:pPr>
        <w:pStyle w:val="a4"/>
        <w:numPr>
          <w:ilvl w:val="0"/>
          <w:numId w:val="31"/>
        </w:numPr>
        <w:spacing w:after="0"/>
        <w:rPr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Sum(1/a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calculates the sum of the inverse values (1/a</w:t>
      </w:r>
      <w:r w:rsidRPr="002B0399">
        <w:rPr>
          <w:noProof/>
          <w:sz w:val="24"/>
          <w:szCs w:val="24"/>
          <w:vertAlign w:val="subscript"/>
        </w:rPr>
        <w:t>i</w:t>
      </w:r>
      <w:r w:rsidRPr="002B0399">
        <w:rPr>
          <w:noProof/>
          <w:sz w:val="24"/>
          <w:szCs w:val="24"/>
        </w:rPr>
        <w:t>) of all elements from the array</w:t>
      </w:r>
    </w:p>
    <w:p w14:paraId="031C115D" w14:textId="77777777" w:rsidR="00B53207" w:rsidRPr="002B0399" w:rsidRDefault="00B53207" w:rsidP="00B53207">
      <w:pPr>
        <w:pStyle w:val="a4"/>
        <w:numPr>
          <w:ilvl w:val="0"/>
          <w:numId w:val="31"/>
        </w:numPr>
        <w:rPr>
          <w:b/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Concat(a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concatenates the string representations of all elements from the array</w:t>
      </w:r>
    </w:p>
    <w:p w14:paraId="66D2C518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input</w:t>
      </w:r>
      <w:r w:rsidRPr="002B0399">
        <w:rPr>
          <w:sz w:val="24"/>
          <w:szCs w:val="24"/>
        </w:rPr>
        <w:t xml:space="preserve"> comes as an array of number elements.</w:t>
      </w:r>
    </w:p>
    <w:p w14:paraId="3EE01F49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output</w:t>
      </w:r>
      <w:r w:rsidRPr="002B0399">
        <w:rPr>
          <w:sz w:val="24"/>
          <w:szCs w:val="24"/>
        </w:rPr>
        <w:t xml:space="preserve"> should be printed on the console on a new line for each of the operations.</w:t>
      </w:r>
    </w:p>
    <w:p w14:paraId="371CFDC6" w14:textId="77777777" w:rsidR="00B53207" w:rsidRDefault="00B53207" w:rsidP="00B53207">
      <w:pPr>
        <w:pStyle w:val="3"/>
      </w:pPr>
      <w:r>
        <w:t>Examples</w:t>
      </w:r>
    </w:p>
    <w:tbl>
      <w:tblPr>
        <w:tblStyle w:val="a6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B53207" w:rsidRPr="00603773" w14:paraId="6BC0464E" w14:textId="77777777" w:rsidTr="00F31083">
        <w:tc>
          <w:tcPr>
            <w:tcW w:w="2268" w:type="dxa"/>
            <w:shd w:val="clear" w:color="auto" w:fill="D9D9D9" w:themeFill="background1" w:themeFillShade="D9"/>
          </w:tcPr>
          <w:p w14:paraId="6E406EF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EEECDA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4101344C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66401DE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4C8F08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53E9273" w14:textId="77777777" w:rsidTr="00F31083">
        <w:tc>
          <w:tcPr>
            <w:tcW w:w="2268" w:type="dxa"/>
          </w:tcPr>
          <w:p w14:paraId="4A560151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607D5851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43B1F7BD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1.8333</w:t>
            </w:r>
          </w:p>
          <w:p w14:paraId="1D79DF1C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770F9A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230" w:type="dxa"/>
          </w:tcPr>
          <w:p w14:paraId="74267C9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0387AA65" w14:textId="77777777" w:rsidR="00B53207" w:rsidRPr="000E78D2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30</w:t>
            </w:r>
          </w:p>
          <w:p w14:paraId="06A094E0" w14:textId="77777777" w:rsidR="00B53207" w:rsidRPr="000E78D2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0.9375</w:t>
            </w:r>
          </w:p>
          <w:p w14:paraId="597C00F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4C850385" w14:textId="77777777" w:rsidR="00B53207" w:rsidRDefault="00B53207" w:rsidP="00B53207">
      <w:pPr>
        <w:pStyle w:val="2"/>
        <w:ind w:left="357" w:hanging="357"/>
      </w:pPr>
      <w:r>
        <w:t>*</w:t>
      </w:r>
      <w:bookmarkStart w:id="0" w:name="_GoBack"/>
      <w:r>
        <w:t>Words Uppercase</w:t>
      </w:r>
      <w:bookmarkEnd w:id="0"/>
    </w:p>
    <w:p w14:paraId="25E4D292" w14:textId="7CF4B6FA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Write a program that </w:t>
      </w:r>
      <w:r w:rsidRPr="00FC4945">
        <w:rPr>
          <w:b/>
          <w:sz w:val="24"/>
          <w:szCs w:val="24"/>
        </w:rPr>
        <w:t>extracts all words</w:t>
      </w:r>
      <w:r w:rsidRPr="00FC4945">
        <w:rPr>
          <w:sz w:val="24"/>
          <w:szCs w:val="24"/>
        </w:rPr>
        <w:t xml:space="preserve"> from a passed in string and converts them to </w:t>
      </w:r>
      <w:r w:rsidRPr="00FC4945">
        <w:rPr>
          <w:b/>
          <w:sz w:val="24"/>
          <w:szCs w:val="24"/>
        </w:rPr>
        <w:t>upper case</w:t>
      </w:r>
      <w:r w:rsidRPr="00FC4945">
        <w:rPr>
          <w:sz w:val="24"/>
          <w:szCs w:val="24"/>
        </w:rPr>
        <w:t xml:space="preserve">. The extracted words in upper case must be printed </w:t>
      </w:r>
      <w:r w:rsidR="00FC4945">
        <w:rPr>
          <w:sz w:val="24"/>
          <w:szCs w:val="24"/>
        </w:rPr>
        <w:t xml:space="preserve">on a single line separated </w:t>
      </w:r>
      <w:r w:rsidRPr="00FC4945">
        <w:rPr>
          <w:sz w:val="24"/>
          <w:szCs w:val="24"/>
        </w:rPr>
        <w:t xml:space="preserve">by </w:t>
      </w:r>
      <w:r w:rsidR="003E1370">
        <w:rPr>
          <w:b/>
          <w:sz w:val="24"/>
          <w:szCs w:val="24"/>
        </w:rPr>
        <w:t>"</w:t>
      </w:r>
      <w:r w:rsidRPr="00FC4945">
        <w:rPr>
          <w:b/>
          <w:sz w:val="24"/>
          <w:szCs w:val="24"/>
        </w:rPr>
        <w:t xml:space="preserve">, </w:t>
      </w:r>
      <w:r w:rsidR="003E1370">
        <w:rPr>
          <w:b/>
          <w:sz w:val="24"/>
          <w:szCs w:val="24"/>
        </w:rPr>
        <w:t>"</w:t>
      </w:r>
      <w:r w:rsidRPr="00FC4945">
        <w:rPr>
          <w:sz w:val="24"/>
          <w:szCs w:val="24"/>
        </w:rPr>
        <w:t>.</w:t>
      </w:r>
    </w:p>
    <w:p w14:paraId="566EE8EE" w14:textId="77777777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lastRenderedPageBreak/>
        <w:t xml:space="preserve">The </w:t>
      </w:r>
      <w:r w:rsidRPr="00FC4945">
        <w:rPr>
          <w:b/>
          <w:sz w:val="24"/>
          <w:szCs w:val="24"/>
        </w:rPr>
        <w:t>input</w:t>
      </w:r>
      <w:r w:rsidRPr="00FC4945">
        <w:rPr>
          <w:sz w:val="24"/>
          <w:szCs w:val="24"/>
        </w:rPr>
        <w:t xml:space="preserve"> comes as a single string argument - the text </w:t>
      </w:r>
      <w:r w:rsidR="00FC4945">
        <w:rPr>
          <w:sz w:val="24"/>
          <w:szCs w:val="24"/>
        </w:rPr>
        <w:t xml:space="preserve">to extract and convert </w:t>
      </w:r>
      <w:r w:rsidRPr="00FC4945">
        <w:rPr>
          <w:sz w:val="24"/>
          <w:szCs w:val="24"/>
        </w:rPr>
        <w:t>words</w:t>
      </w:r>
      <w:r w:rsidR="00FC4945">
        <w:rPr>
          <w:sz w:val="24"/>
          <w:szCs w:val="24"/>
        </w:rPr>
        <w:t xml:space="preserve"> from</w:t>
      </w:r>
      <w:r w:rsidRPr="00FC4945">
        <w:rPr>
          <w:sz w:val="24"/>
          <w:szCs w:val="24"/>
        </w:rPr>
        <w:t>.</w:t>
      </w:r>
    </w:p>
    <w:p w14:paraId="77EACDA5" w14:textId="77777777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The </w:t>
      </w:r>
      <w:r w:rsidRPr="00FC4945">
        <w:rPr>
          <w:b/>
          <w:sz w:val="24"/>
          <w:szCs w:val="24"/>
        </w:rPr>
        <w:t>output</w:t>
      </w:r>
      <w:r w:rsidRPr="00FC4945">
        <w:rPr>
          <w:sz w:val="24"/>
          <w:szCs w:val="24"/>
        </w:rPr>
        <w:t xml:space="preserve"> should be a single line containing the converted string.</w:t>
      </w:r>
    </w:p>
    <w:p w14:paraId="05E03552" w14:textId="77777777" w:rsidR="00B53207" w:rsidRDefault="00B53207" w:rsidP="00B53207">
      <w:pPr>
        <w:pStyle w:val="3"/>
      </w:pPr>
      <w:r>
        <w:t>Examples</w:t>
      </w:r>
    </w:p>
    <w:tbl>
      <w:tblPr>
        <w:tblStyle w:val="a6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53207" w:rsidRPr="00603773" w14:paraId="67D8DB56" w14:textId="77777777" w:rsidTr="00AC72B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056A405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83404C1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5EA73934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504A589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4F360E8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6546273" w14:textId="77777777" w:rsidTr="00AC72B8">
        <w:trPr>
          <w:trHeight w:val="643"/>
        </w:trPr>
        <w:tc>
          <w:tcPr>
            <w:tcW w:w="2357" w:type="dxa"/>
          </w:tcPr>
          <w:p w14:paraId="0563613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50952ED5" w14:textId="4A057DC3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</w:t>
            </w:r>
            <w:r w:rsidR="00D15414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HOW, ARE, YOU</w:t>
            </w:r>
          </w:p>
          <w:p w14:paraId="06326F88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7ED793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302" w:type="dxa"/>
          </w:tcPr>
          <w:p w14:paraId="4C4F1CE6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12148411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381B31D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E51789E" w14:textId="77777777" w:rsidR="00B53207" w:rsidRDefault="00B53207" w:rsidP="00B53207">
      <w:pPr>
        <w:pStyle w:val="3"/>
      </w:pPr>
      <w:r>
        <w:t>Hints</w:t>
      </w:r>
    </w:p>
    <w:p w14:paraId="468D30FF" w14:textId="7D4CE884" w:rsidR="00B53207" w:rsidRPr="00FC4945" w:rsidRDefault="00B53207" w:rsidP="00B53207">
      <w:pPr>
        <w:pStyle w:val="a4"/>
        <w:numPr>
          <w:ilvl w:val="0"/>
          <w:numId w:val="32"/>
        </w:numPr>
        <w:rPr>
          <w:sz w:val="24"/>
          <w:szCs w:val="24"/>
        </w:rPr>
      </w:pPr>
      <w:r w:rsidRPr="00FC4945">
        <w:rPr>
          <w:sz w:val="24"/>
          <w:szCs w:val="24"/>
        </w:rPr>
        <w:t xml:space="preserve">You may need to use a </w:t>
      </w:r>
      <w:hyperlink r:id="rId30" w:history="1">
        <w:r w:rsidRPr="00FC4945">
          <w:rPr>
            <w:rStyle w:val="a3"/>
            <w:sz w:val="24"/>
            <w:szCs w:val="24"/>
          </w:rPr>
          <w:t>Regular Expression</w:t>
        </w:r>
      </w:hyperlink>
      <w:r w:rsidRPr="00FC4945">
        <w:rPr>
          <w:sz w:val="24"/>
          <w:szCs w:val="24"/>
        </w:rPr>
        <w:t xml:space="preserve"> or alternatively check for all delimiters that can be found in a sentence (ex.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,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!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?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 and so</w:t>
      </w:r>
      <w:r w:rsidRPr="00FC4945">
        <w:rPr>
          <w:sz w:val="24"/>
          <w:szCs w:val="24"/>
        </w:rPr>
        <w:t xml:space="preserve"> on).</w:t>
      </w:r>
    </w:p>
    <w:p w14:paraId="319D7A2F" w14:textId="77777777" w:rsidR="00B53207" w:rsidRPr="00827B01" w:rsidRDefault="00B53207" w:rsidP="00B53207">
      <w:pPr>
        <w:rPr>
          <w:noProof/>
          <w:lang w:eastAsia="bg-BG"/>
        </w:rPr>
      </w:pPr>
    </w:p>
    <w:sectPr w:rsidR="00B53207" w:rsidRPr="00827B01"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BFB13" w14:textId="77777777" w:rsidR="00EB25B1" w:rsidRDefault="00EB25B1" w:rsidP="00B55EBA">
      <w:pPr>
        <w:spacing w:before="0" w:after="0" w:line="240" w:lineRule="auto"/>
      </w:pPr>
      <w:r>
        <w:separator/>
      </w:r>
    </w:p>
  </w:endnote>
  <w:endnote w:type="continuationSeparator" w:id="0">
    <w:p w14:paraId="1C25B6E3" w14:textId="77777777" w:rsidR="00EB25B1" w:rsidRDefault="00EB25B1" w:rsidP="00B55E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E6E51" w14:textId="77777777" w:rsidR="00B55EBA" w:rsidRPr="00AC77AD" w:rsidRDefault="00B55EBA" w:rsidP="007C2AE6">
    <w:pPr>
      <w:pStyle w:val="ac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227310E" wp14:editId="2491AFE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04159473" wp14:editId="4AECB25B">
          <wp:extent cx="1419225" cy="352425"/>
          <wp:effectExtent l="0" t="0" r="9525" b="9525"/>
          <wp:docPr id="25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58317D6" wp14:editId="4136513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45F002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D6C183" wp14:editId="58CA953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5025185" w14:textId="12D9D8FC" w:rsidR="00B55EBA" w:rsidRPr="008C2B83" w:rsidRDefault="00B55EBA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96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96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6C18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AyyApJ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5025185" w14:textId="12D9D8FC" w:rsidR="00B55EBA" w:rsidRPr="008C2B83" w:rsidRDefault="00B55EBA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696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696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CAEB31" wp14:editId="79ADA7F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8493AD" w14:textId="77777777" w:rsidR="00B55EBA" w:rsidRDefault="00B55EBA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AEB31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D9tjX9OwIAAHY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14:paraId="718493AD" w14:textId="77777777" w:rsidR="00B55EBA" w:rsidRDefault="00B55EBA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10AD2F" wp14:editId="18D0957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6A7D3B" w14:textId="77777777" w:rsidR="00B55EBA" w:rsidRDefault="00B55EBA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3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3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534090" w14:textId="77777777" w:rsidR="00B55EBA" w:rsidRDefault="00B55EBA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98695" wp14:editId="4F8CD167">
                                <wp:extent cx="167005" cy="203387"/>
                                <wp:effectExtent l="0" t="0" r="4445" b="6350"/>
                                <wp:docPr id="26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4A3D00" wp14:editId="03130803">
                                <wp:extent cx="171450" cy="205105"/>
                                <wp:effectExtent l="0" t="0" r="0" b="4445"/>
                                <wp:docPr id="27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271ADB" wp14:editId="533E0D24">
                                <wp:extent cx="200152" cy="200152"/>
                                <wp:effectExtent l="0" t="0" r="9525" b="9525"/>
                                <wp:docPr id="28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8AF6CA" wp14:editId="042A49FA">
                                <wp:extent cx="200152" cy="200152"/>
                                <wp:effectExtent l="0" t="0" r="9525" b="9525"/>
                                <wp:docPr id="29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649DD6" wp14:editId="6008066A">
                                <wp:extent cx="200152" cy="200152"/>
                                <wp:effectExtent l="0" t="0" r="9525" b="9525"/>
                                <wp:docPr id="30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EAEB06" wp14:editId="054708D8">
                                <wp:extent cx="190500" cy="190500"/>
                                <wp:effectExtent l="0" t="0" r="0" b="0"/>
                                <wp:docPr id="3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2AFAC6" wp14:editId="38E3292A">
                                <wp:extent cx="176530" cy="176530"/>
                                <wp:effectExtent l="0" t="0" r="0" b="0"/>
                                <wp:docPr id="3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AF02AD" wp14:editId="3E069F8F">
                                <wp:extent cx="200152" cy="200152"/>
                                <wp:effectExtent l="0" t="0" r="9525" b="9525"/>
                                <wp:docPr id="33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23FC68" wp14:editId="4296D1E3">
                                <wp:extent cx="215153" cy="209247"/>
                                <wp:effectExtent l="0" t="0" r="0" b="635"/>
                                <wp:docPr id="3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FEBC78" wp14:editId="7D911A9C">
                                <wp:extent cx="200152" cy="200152"/>
                                <wp:effectExtent l="0" t="0" r="9525" b="9525"/>
                                <wp:docPr id="35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0AD2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waKp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96A7D3B" w14:textId="77777777" w:rsidR="00B55EBA" w:rsidRDefault="00B55EBA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3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3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5534090" w14:textId="77777777" w:rsidR="00B55EBA" w:rsidRDefault="00B55EBA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98695" wp14:editId="4F8CD167">
                          <wp:extent cx="167005" cy="203387"/>
                          <wp:effectExtent l="0" t="0" r="4445" b="6350"/>
                          <wp:docPr id="26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4A3D00" wp14:editId="03130803">
                          <wp:extent cx="171450" cy="205105"/>
                          <wp:effectExtent l="0" t="0" r="0" b="4445"/>
                          <wp:docPr id="27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271ADB" wp14:editId="533E0D24">
                          <wp:extent cx="200152" cy="200152"/>
                          <wp:effectExtent l="0" t="0" r="9525" b="9525"/>
                          <wp:docPr id="28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8AF6CA" wp14:editId="042A49FA">
                          <wp:extent cx="200152" cy="200152"/>
                          <wp:effectExtent l="0" t="0" r="9525" b="9525"/>
                          <wp:docPr id="29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649DD6" wp14:editId="6008066A">
                          <wp:extent cx="200152" cy="200152"/>
                          <wp:effectExtent l="0" t="0" r="9525" b="9525"/>
                          <wp:docPr id="30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EAEB06" wp14:editId="054708D8">
                          <wp:extent cx="190500" cy="190500"/>
                          <wp:effectExtent l="0" t="0" r="0" b="0"/>
                          <wp:docPr id="31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2AFAC6" wp14:editId="38E3292A">
                          <wp:extent cx="176530" cy="176530"/>
                          <wp:effectExtent l="0" t="0" r="0" b="0"/>
                          <wp:docPr id="3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AF02AD" wp14:editId="3E069F8F">
                          <wp:extent cx="200152" cy="200152"/>
                          <wp:effectExtent l="0" t="0" r="9525" b="9525"/>
                          <wp:docPr id="33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23FC68" wp14:editId="4296D1E3">
                          <wp:extent cx="215153" cy="209247"/>
                          <wp:effectExtent l="0" t="0" r="0" b="635"/>
                          <wp:docPr id="34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FEBC78" wp14:editId="7D911A9C">
                          <wp:extent cx="200152" cy="200152"/>
                          <wp:effectExtent l="0" t="0" r="9525" b="9525"/>
                          <wp:docPr id="35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F5B06E5" w14:textId="77777777" w:rsidR="00B55EBA" w:rsidRDefault="00B55E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907953" w14:textId="77777777" w:rsidR="00EB25B1" w:rsidRDefault="00EB25B1" w:rsidP="00B55EBA">
      <w:pPr>
        <w:spacing w:before="0" w:after="0" w:line="240" w:lineRule="auto"/>
      </w:pPr>
      <w:r>
        <w:separator/>
      </w:r>
    </w:p>
  </w:footnote>
  <w:footnote w:type="continuationSeparator" w:id="0">
    <w:p w14:paraId="3030A826" w14:textId="77777777" w:rsidR="00EB25B1" w:rsidRDefault="00EB25B1" w:rsidP="00B55E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A1D1F"/>
    <w:multiLevelType w:val="hybridMultilevel"/>
    <w:tmpl w:val="CE30ADCE"/>
    <w:lvl w:ilvl="0" w:tplc="AA56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20C36"/>
    <w:multiLevelType w:val="hybridMultilevel"/>
    <w:tmpl w:val="52502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7014A"/>
    <w:multiLevelType w:val="hybridMultilevel"/>
    <w:tmpl w:val="243C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B0A5C"/>
    <w:multiLevelType w:val="hybridMultilevel"/>
    <w:tmpl w:val="06A8B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1"/>
  </w:num>
  <w:num w:numId="5">
    <w:abstractNumId w:val="11"/>
  </w:num>
  <w:num w:numId="6">
    <w:abstractNumId w:val="12"/>
  </w:num>
  <w:num w:numId="7">
    <w:abstractNumId w:val="3"/>
  </w:num>
  <w:num w:numId="8">
    <w:abstractNumId w:val="23"/>
  </w:num>
  <w:num w:numId="9">
    <w:abstractNumId w:val="6"/>
  </w:num>
  <w:num w:numId="10">
    <w:abstractNumId w:val="22"/>
  </w:num>
  <w:num w:numId="11">
    <w:abstractNumId w:val="16"/>
  </w:num>
  <w:num w:numId="12">
    <w:abstractNumId w:val="5"/>
  </w:num>
  <w:num w:numId="13">
    <w:abstractNumId w:val="14"/>
  </w:num>
  <w:num w:numId="14">
    <w:abstractNumId w:val="0"/>
  </w:num>
  <w:num w:numId="15">
    <w:abstractNumId w:val="8"/>
  </w:num>
  <w:num w:numId="16">
    <w:abstractNumId w:val="26"/>
  </w:num>
  <w:num w:numId="17">
    <w:abstractNumId w:val="29"/>
  </w:num>
  <w:num w:numId="18">
    <w:abstractNumId w:val="17"/>
  </w:num>
  <w:num w:numId="19">
    <w:abstractNumId w:val="13"/>
  </w:num>
  <w:num w:numId="20">
    <w:abstractNumId w:val="18"/>
  </w:num>
  <w:num w:numId="21">
    <w:abstractNumId w:val="30"/>
  </w:num>
  <w:num w:numId="22">
    <w:abstractNumId w:val="25"/>
  </w:num>
  <w:num w:numId="23">
    <w:abstractNumId w:val="7"/>
  </w:num>
  <w:num w:numId="24">
    <w:abstractNumId w:val="27"/>
  </w:num>
  <w:num w:numId="25">
    <w:abstractNumId w:val="10"/>
  </w:num>
  <w:num w:numId="26">
    <w:abstractNumId w:val="28"/>
  </w:num>
  <w:num w:numId="27">
    <w:abstractNumId w:val="9"/>
  </w:num>
  <w:num w:numId="28">
    <w:abstractNumId w:val="20"/>
  </w:num>
  <w:num w:numId="29">
    <w:abstractNumId w:val="12"/>
  </w:num>
  <w:num w:numId="30">
    <w:abstractNumId w:val="21"/>
  </w:num>
  <w:num w:numId="31">
    <w:abstractNumId w:val="24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E8"/>
    <w:rsid w:val="000011E5"/>
    <w:rsid w:val="0001489C"/>
    <w:rsid w:val="000228E7"/>
    <w:rsid w:val="00026C95"/>
    <w:rsid w:val="00033262"/>
    <w:rsid w:val="00043169"/>
    <w:rsid w:val="00054A88"/>
    <w:rsid w:val="00055D02"/>
    <w:rsid w:val="0005619D"/>
    <w:rsid w:val="0006551F"/>
    <w:rsid w:val="0008756A"/>
    <w:rsid w:val="00093F88"/>
    <w:rsid w:val="000B2614"/>
    <w:rsid w:val="000B5BBF"/>
    <w:rsid w:val="000D0313"/>
    <w:rsid w:val="000F142E"/>
    <w:rsid w:val="001443E4"/>
    <w:rsid w:val="00145D82"/>
    <w:rsid w:val="00183DE8"/>
    <w:rsid w:val="00186C2F"/>
    <w:rsid w:val="00187196"/>
    <w:rsid w:val="00187E30"/>
    <w:rsid w:val="00190137"/>
    <w:rsid w:val="001A10F1"/>
    <w:rsid w:val="001B6961"/>
    <w:rsid w:val="001D1163"/>
    <w:rsid w:val="00217ACD"/>
    <w:rsid w:val="0025426C"/>
    <w:rsid w:val="00273B2D"/>
    <w:rsid w:val="002B0399"/>
    <w:rsid w:val="002B5F70"/>
    <w:rsid w:val="002D6B47"/>
    <w:rsid w:val="002E1F8E"/>
    <w:rsid w:val="002F4180"/>
    <w:rsid w:val="00313F68"/>
    <w:rsid w:val="00317110"/>
    <w:rsid w:val="00325457"/>
    <w:rsid w:val="003314A0"/>
    <w:rsid w:val="00347A04"/>
    <w:rsid w:val="00396F76"/>
    <w:rsid w:val="003E1370"/>
    <w:rsid w:val="00421708"/>
    <w:rsid w:val="004323DF"/>
    <w:rsid w:val="00477114"/>
    <w:rsid w:val="00482B89"/>
    <w:rsid w:val="00491A02"/>
    <w:rsid w:val="00494136"/>
    <w:rsid w:val="004E6F64"/>
    <w:rsid w:val="004F3147"/>
    <w:rsid w:val="00513B87"/>
    <w:rsid w:val="00517D26"/>
    <w:rsid w:val="00517E60"/>
    <w:rsid w:val="005702CC"/>
    <w:rsid w:val="00585633"/>
    <w:rsid w:val="005C79F6"/>
    <w:rsid w:val="005E539A"/>
    <w:rsid w:val="00617552"/>
    <w:rsid w:val="00637951"/>
    <w:rsid w:val="00651352"/>
    <w:rsid w:val="006C3CD6"/>
    <w:rsid w:val="006E54BC"/>
    <w:rsid w:val="0070360F"/>
    <w:rsid w:val="00732780"/>
    <w:rsid w:val="00753D52"/>
    <w:rsid w:val="00760C6D"/>
    <w:rsid w:val="00763F03"/>
    <w:rsid w:val="00765CCC"/>
    <w:rsid w:val="00775AFE"/>
    <w:rsid w:val="007C27E2"/>
    <w:rsid w:val="007C4C00"/>
    <w:rsid w:val="007E6924"/>
    <w:rsid w:val="00827B01"/>
    <w:rsid w:val="00841F3C"/>
    <w:rsid w:val="00893338"/>
    <w:rsid w:val="008E4162"/>
    <w:rsid w:val="00901725"/>
    <w:rsid w:val="009051B4"/>
    <w:rsid w:val="00915CEF"/>
    <w:rsid w:val="00915D11"/>
    <w:rsid w:val="009276AD"/>
    <w:rsid w:val="00970171"/>
    <w:rsid w:val="00991846"/>
    <w:rsid w:val="009E0994"/>
    <w:rsid w:val="009E102A"/>
    <w:rsid w:val="009E7EF4"/>
    <w:rsid w:val="00A13B1E"/>
    <w:rsid w:val="00A426E8"/>
    <w:rsid w:val="00A435E6"/>
    <w:rsid w:val="00A43C04"/>
    <w:rsid w:val="00A51F69"/>
    <w:rsid w:val="00A62DE8"/>
    <w:rsid w:val="00A85F7C"/>
    <w:rsid w:val="00AC2CD6"/>
    <w:rsid w:val="00AC5755"/>
    <w:rsid w:val="00AC72B8"/>
    <w:rsid w:val="00AD280F"/>
    <w:rsid w:val="00B13167"/>
    <w:rsid w:val="00B519AD"/>
    <w:rsid w:val="00B53207"/>
    <w:rsid w:val="00B55EBA"/>
    <w:rsid w:val="00B564BA"/>
    <w:rsid w:val="00B62430"/>
    <w:rsid w:val="00BC703A"/>
    <w:rsid w:val="00BE4059"/>
    <w:rsid w:val="00BE7D4A"/>
    <w:rsid w:val="00C30B42"/>
    <w:rsid w:val="00C442C9"/>
    <w:rsid w:val="00CC1874"/>
    <w:rsid w:val="00CE6192"/>
    <w:rsid w:val="00CE71F2"/>
    <w:rsid w:val="00D03020"/>
    <w:rsid w:val="00D15414"/>
    <w:rsid w:val="00D41E61"/>
    <w:rsid w:val="00D44557"/>
    <w:rsid w:val="00D478AD"/>
    <w:rsid w:val="00D64F7C"/>
    <w:rsid w:val="00D65702"/>
    <w:rsid w:val="00DB0D31"/>
    <w:rsid w:val="00DB3BB8"/>
    <w:rsid w:val="00DD2906"/>
    <w:rsid w:val="00DF6E64"/>
    <w:rsid w:val="00E351C7"/>
    <w:rsid w:val="00E526E1"/>
    <w:rsid w:val="00EB25B1"/>
    <w:rsid w:val="00ED1C54"/>
    <w:rsid w:val="00ED33C5"/>
    <w:rsid w:val="00EE7A7B"/>
    <w:rsid w:val="00F26C5B"/>
    <w:rsid w:val="00F3277E"/>
    <w:rsid w:val="00F42D59"/>
    <w:rsid w:val="00F47387"/>
    <w:rsid w:val="00F50A58"/>
    <w:rsid w:val="00F867D7"/>
    <w:rsid w:val="00FA512C"/>
    <w:rsid w:val="00FC3EE1"/>
    <w:rsid w:val="00FC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01C0C"/>
  <w15:docId w15:val="{37C8930E-FDA5-4DDF-9AC8-491160EB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C5B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26C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26C5B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26C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6C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C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26C5B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F26C5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F26C5B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Hyperlink"/>
    <w:basedOn w:val="a0"/>
    <w:uiPriority w:val="99"/>
    <w:unhideWhenUsed/>
    <w:rsid w:val="00F26C5B"/>
    <w:rPr>
      <w:color w:val="0563C1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F26C5B"/>
    <w:pPr>
      <w:ind w:left="720"/>
      <w:contextualSpacing/>
    </w:pPr>
  </w:style>
  <w:style w:type="table" w:styleId="a6">
    <w:name w:val="Table Grid"/>
    <w:basedOn w:val="a1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5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B55EB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1">
    <w:name w:val="HTML Code"/>
    <w:basedOn w:val="a0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F26C5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2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F26C5B"/>
    <w:rPr>
      <w:rFonts w:ascii="Tahoma" w:hAnsi="Tahoma" w:cs="Tahoma"/>
      <w:sz w:val="16"/>
      <w:szCs w:val="16"/>
      <w:lang w:val="en-US"/>
    </w:rPr>
  </w:style>
  <w:style w:type="paragraph" w:styleId="aa">
    <w:name w:val="header"/>
    <w:basedOn w:val="a"/>
    <w:link w:val="ab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Горен колонтитул Знак"/>
    <w:basedOn w:val="a0"/>
    <w:link w:val="aa"/>
    <w:uiPriority w:val="99"/>
    <w:rsid w:val="00F26C5B"/>
    <w:rPr>
      <w:lang w:val="en-US"/>
    </w:rPr>
  </w:style>
  <w:style w:type="paragraph" w:styleId="ac">
    <w:name w:val="footer"/>
    <w:basedOn w:val="a"/>
    <w:link w:val="ad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Долен колонтитул Знак"/>
    <w:basedOn w:val="a0"/>
    <w:link w:val="ac"/>
    <w:uiPriority w:val="99"/>
    <w:rsid w:val="00F26C5B"/>
    <w:rPr>
      <w:lang w:val="en-US"/>
    </w:rPr>
  </w:style>
  <w:style w:type="character" w:styleId="ae">
    <w:name w:val="FollowedHyperlink"/>
    <w:basedOn w:val="a0"/>
    <w:uiPriority w:val="99"/>
    <w:semiHidden/>
    <w:unhideWhenUsed/>
    <w:rsid w:val="00F26C5B"/>
    <w:rPr>
      <w:color w:val="954F72" w:themeColor="followedHyperlink"/>
      <w:u w:val="single"/>
    </w:rPr>
  </w:style>
  <w:style w:type="character" w:customStyle="1" w:styleId="shorttext">
    <w:name w:val="short_text"/>
    <w:basedOn w:val="a0"/>
    <w:rsid w:val="00B55EBA"/>
  </w:style>
  <w:style w:type="paragraph" w:customStyle="1" w:styleId="Code">
    <w:name w:val="Code"/>
    <w:basedOn w:val="a"/>
    <w:link w:val="CodeChar"/>
    <w:qFormat/>
    <w:rsid w:val="00F26C5B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F26C5B"/>
    <w:rPr>
      <w:rFonts w:ascii="Consolas" w:hAnsi="Consolas"/>
      <w:b/>
      <w:noProof/>
      <w:lang w:val="en-US"/>
    </w:rPr>
  </w:style>
  <w:style w:type="paragraph" w:styleId="af">
    <w:name w:val="No Spacing"/>
    <w:uiPriority w:val="1"/>
    <w:qFormat/>
    <w:rsid w:val="00B55EBA"/>
    <w:pPr>
      <w:spacing w:after="0" w:line="240" w:lineRule="auto"/>
    </w:pPr>
    <w:rPr>
      <w:lang w:val="en-US"/>
    </w:rPr>
  </w:style>
  <w:style w:type="character" w:customStyle="1" w:styleId="40">
    <w:name w:val="Заглавие 4 Знак"/>
    <w:basedOn w:val="a0"/>
    <w:link w:val="4"/>
    <w:uiPriority w:val="9"/>
    <w:rsid w:val="00F26C5B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50">
    <w:name w:val="Заглавие 5 Знак"/>
    <w:basedOn w:val="a0"/>
    <w:link w:val="5"/>
    <w:uiPriority w:val="9"/>
    <w:semiHidden/>
    <w:rsid w:val="00F26C5B"/>
    <w:rPr>
      <w:rFonts w:eastAsiaTheme="majorEastAsia" w:cstheme="majorBidi"/>
      <w:b/>
      <w:color w:val="B2500E"/>
      <w:lang w:val="en-US"/>
    </w:rPr>
  </w:style>
  <w:style w:type="paragraph" w:styleId="af0">
    <w:name w:val="Normal (Web)"/>
    <w:basedOn w:val="a"/>
    <w:uiPriority w:val="99"/>
    <w:semiHidden/>
    <w:unhideWhenUsed/>
    <w:rsid w:val="00F2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Списък на абзаци Знак"/>
    <w:basedOn w:val="a0"/>
    <w:link w:val="a4"/>
    <w:uiPriority w:val="34"/>
    <w:locked/>
    <w:rsid w:val="00F26C5B"/>
    <w:rPr>
      <w:lang w:val="en-US"/>
    </w:rPr>
  </w:style>
  <w:style w:type="table" w:customStyle="1" w:styleId="TableGrid1">
    <w:name w:val="Table Grid1"/>
    <w:basedOn w:val="a1"/>
    <w:next w:val="a6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6"/>
    <w:uiPriority w:val="59"/>
    <w:rsid w:val="00F26C5B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F26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21/Lab-JavaScript-Syntax-and-Operator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hyperlink" Target="https://developer.mozilla.org/en-US/docs/Web/JavaScript/Guide/Regular_Expressions" TargetMode="External"/><Relationship Id="rId8" Type="http://schemas.openxmlformats.org/officeDocument/2006/relationships/hyperlink" Target="https://softuni.bg/courses/js-essential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1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5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0.png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B4CE0-BA1E-4108-897B-9E8DCAC77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409</TotalTime>
  <Pages>1</Pages>
  <Words>1084</Words>
  <Characters>6182</Characters>
  <Application>Microsoft Office Word</Application>
  <DocSecurity>0</DocSecurity>
  <Lines>51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Lenovo</cp:lastModifiedBy>
  <cp:revision>87</cp:revision>
  <dcterms:created xsi:type="dcterms:W3CDTF">2019-01-04T15:44:00Z</dcterms:created>
  <dcterms:modified xsi:type="dcterms:W3CDTF">2020-07-15T13:15:00Z</dcterms:modified>
</cp:coreProperties>
</file>